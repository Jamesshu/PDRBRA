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6AE" w:rsidRDefault="00D966AE" w:rsidP="00D966AE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966AE" w:rsidRPr="000F71E0" w:rsidTr="004B4364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966AE" w:rsidRPr="000F71E0" w:rsidTr="004B4364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9E399C" w:rsidRPr="00C52528" w:rsidTr="009E399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9E399C" w:rsidP="009E399C">
            <w:pPr>
              <w:pStyle w:val="Verses"/>
            </w:pPr>
            <w:r>
              <w:t>1.0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4F7B04" w:rsidP="004F7B04">
            <w:pPr>
              <w:pStyle w:val="Verses"/>
            </w:pPr>
            <w:r>
              <w:t>23</w:t>
            </w:r>
            <w:r w:rsidR="009E399C">
              <w:t>/03/201</w:t>
            </w:r>
            <w:r>
              <w:t>8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4F7B04" w:rsidP="009E399C">
            <w:pPr>
              <w:pStyle w:val="Verses"/>
            </w:pPr>
            <w:proofErr w:type="spellStart"/>
            <w:r>
              <w:t>Aléxia</w:t>
            </w:r>
            <w:proofErr w:type="spellEnd"/>
            <w:r>
              <w:t xml:space="preserve"> </w:t>
            </w:r>
            <w:proofErr w:type="spellStart"/>
            <w:r>
              <w:t>Krüger</w:t>
            </w:r>
            <w:proofErr w:type="spellEnd"/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9E399C" w:rsidP="009E399C">
            <w:pPr>
              <w:pStyle w:val="Verses"/>
            </w:pPr>
            <w:r>
              <w:t>Elaboração Inicial – primeiro rascunho</w:t>
            </w:r>
          </w:p>
        </w:tc>
      </w:tr>
      <w:tr w:rsidR="009E399C" w:rsidRPr="00C52528" w:rsidTr="009E399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9E399C" w:rsidP="009E399C">
            <w:pPr>
              <w:pStyle w:val="Verses"/>
            </w:pP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9E399C" w:rsidP="009E399C">
            <w:pPr>
              <w:pStyle w:val="Verses"/>
            </w:pP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9E399C" w:rsidP="009E399C">
            <w:pPr>
              <w:pStyle w:val="Verses"/>
            </w:pP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9E399C" w:rsidP="009E399C">
            <w:pPr>
              <w:pStyle w:val="Verses"/>
            </w:pPr>
          </w:p>
        </w:tc>
      </w:tr>
    </w:tbl>
    <w:p w:rsidR="00C52528" w:rsidRDefault="00C52528" w:rsidP="003D377B"/>
    <w:p w:rsidR="00AA5FAA" w:rsidRDefault="002A19BF" w:rsidP="00AA5FAA">
      <w:pPr>
        <w:pStyle w:val="Ttulo1"/>
      </w:pPr>
      <w:r w:rsidRPr="00CE3355">
        <w:t xml:space="preserve">Objetivos deste documento </w:t>
      </w:r>
    </w:p>
    <w:p w:rsidR="00AA5FAA" w:rsidRPr="00B12ADB" w:rsidRDefault="00AA5FAA" w:rsidP="00617D86">
      <w:pPr>
        <w:jc w:val="both"/>
      </w:pPr>
      <w:r>
        <w:t xml:space="preserve">Será desenvolvido um aplicativo móvel para a plataforma </w:t>
      </w:r>
      <w:proofErr w:type="spellStart"/>
      <w:r>
        <w:t>android</w:t>
      </w:r>
      <w:proofErr w:type="spellEnd"/>
      <w:r>
        <w:t>, que atuará como um dicionário digital e colaborativo de palavras e expressões regionais de cada estado brasileiro.</w:t>
      </w:r>
    </w:p>
    <w:p w:rsidR="009C659B" w:rsidRPr="00B12ADB" w:rsidRDefault="009C659B" w:rsidP="009C659B">
      <w:pPr>
        <w:tabs>
          <w:tab w:val="left" w:pos="915"/>
        </w:tabs>
      </w:pPr>
    </w:p>
    <w:p w:rsidR="006741AE" w:rsidRDefault="006741AE" w:rsidP="006741AE">
      <w:pPr>
        <w:pStyle w:val="Ttulo1"/>
      </w:pPr>
      <w:r>
        <w:t xml:space="preserve">Situação atual e justificativa </w:t>
      </w:r>
      <w:r w:rsidRPr="00057D0A">
        <w:t xml:space="preserve">do </w:t>
      </w:r>
      <w:r>
        <w:t>projeto</w:t>
      </w:r>
    </w:p>
    <w:p w:rsidR="00AA5FAA" w:rsidRPr="00AA5FAA" w:rsidRDefault="00AA5FAA" w:rsidP="00617D86">
      <w:pPr>
        <w:jc w:val="both"/>
      </w:pPr>
      <w:r>
        <w:t>As ferramentas atuais são específicas de cada estado isoladamente e com usabilidade defasada, não são atualizados e não são colaborativos.</w:t>
      </w:r>
      <w:bookmarkStart w:id="0" w:name="_GoBack"/>
      <w:bookmarkEnd w:id="0"/>
    </w:p>
    <w:p w:rsidR="006741AE" w:rsidRDefault="00DD6FC3" w:rsidP="00617D86">
      <w:pPr>
        <w:jc w:val="both"/>
      </w:pPr>
      <w:r>
        <w:t>Não existe no mercado uma ferramenta como esta que abranja todo o território nacional.</w:t>
      </w:r>
    </w:p>
    <w:p w:rsidR="006741AE" w:rsidRDefault="006741AE" w:rsidP="006741AE"/>
    <w:p w:rsidR="006741AE" w:rsidRPr="00057D0A" w:rsidRDefault="006741AE" w:rsidP="006741AE">
      <w:pPr>
        <w:pStyle w:val="Ttulo1"/>
      </w:pPr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</w:p>
    <w:p w:rsidR="00170A5B" w:rsidRPr="00170A5B" w:rsidRDefault="00170A5B" w:rsidP="00617D86">
      <w:pPr>
        <w:jc w:val="both"/>
        <w:rPr>
          <w:b/>
        </w:rPr>
      </w:pPr>
      <w:r w:rsidRPr="00170A5B">
        <w:rPr>
          <w:b/>
        </w:rPr>
        <w:t>O projeto será considerado um sucesso caso os objetivos abaixo sejam atingidos:</w:t>
      </w:r>
    </w:p>
    <w:p w:rsidR="00170A5B" w:rsidRPr="00170A5B" w:rsidRDefault="00DB7565" w:rsidP="00617D86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Entregar todos os requisitos funcionais antes ou até </w:t>
      </w:r>
      <w:r w:rsidR="003C425C">
        <w:rPr>
          <w:b/>
        </w:rPr>
        <w:t>04/06/2018</w:t>
      </w:r>
      <w:r w:rsidR="00170A5B" w:rsidRPr="00170A5B">
        <w:rPr>
          <w:b/>
        </w:rPr>
        <w:t>;</w:t>
      </w:r>
    </w:p>
    <w:p w:rsidR="00170A5B" w:rsidRPr="00170A5B" w:rsidRDefault="00DB7565" w:rsidP="00617D86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Possuir no mínimo </w:t>
      </w:r>
      <w:r w:rsidR="00AA5FAA">
        <w:rPr>
          <w:b/>
        </w:rPr>
        <w:t>3</w:t>
      </w:r>
      <w:r>
        <w:rPr>
          <w:b/>
        </w:rPr>
        <w:t xml:space="preserve"> palavras de cada estado brasileiro</w:t>
      </w:r>
      <w:r w:rsidR="00170A5B" w:rsidRPr="00170A5B">
        <w:rPr>
          <w:b/>
        </w:rPr>
        <w:t>.</w:t>
      </w:r>
    </w:p>
    <w:p w:rsidR="002A19BF" w:rsidRDefault="002A19BF" w:rsidP="002A19BF"/>
    <w:p w:rsidR="002A19BF" w:rsidRPr="00C46898" w:rsidRDefault="002A19BF" w:rsidP="002A19BF">
      <w:pPr>
        <w:pStyle w:val="Ttulo1"/>
      </w:pPr>
      <w:r w:rsidRPr="00C46898">
        <w:t>Escopo do Produto</w:t>
      </w:r>
    </w:p>
    <w:p w:rsidR="00170A5B" w:rsidRDefault="0092641A" w:rsidP="00617D86">
      <w:pPr>
        <w:jc w:val="both"/>
      </w:pPr>
      <w:r>
        <w:t>Após análise, percebeu-se a carência de um produto que abranja todo o território nacional e que ofereça aos usuários uma melhor usabilidade e possibilidade de colaboração</w:t>
      </w:r>
      <w:r w:rsidR="00170A5B">
        <w:t>.</w:t>
      </w:r>
    </w:p>
    <w:p w:rsidR="00170A5B" w:rsidRDefault="00170A5B" w:rsidP="00617D86">
      <w:pPr>
        <w:jc w:val="both"/>
      </w:pPr>
      <w:r>
        <w:t>Vide detalhes na EAP e no dicionário da EAP com respectivos critérios de aceitação.</w:t>
      </w:r>
    </w:p>
    <w:p w:rsidR="002A19BF" w:rsidRPr="00AA3C95" w:rsidRDefault="002A19BF" w:rsidP="002A19BF"/>
    <w:p w:rsidR="002A19BF" w:rsidRPr="00AA3C95" w:rsidRDefault="00C06005" w:rsidP="002A19BF">
      <w:pPr>
        <w:pStyle w:val="Ttulo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:rsidR="00170A5B" w:rsidRPr="007F252E" w:rsidRDefault="00E5142F" w:rsidP="00617D86">
      <w:pPr>
        <w:jc w:val="both"/>
      </w:pPr>
      <w:r>
        <w:t>Este projeto não conterá uma lista completa com todas as palavras conhecidas em cada estado</w:t>
      </w:r>
      <w:r w:rsidR="00170A5B" w:rsidRPr="007F252E">
        <w:t>.</w:t>
      </w:r>
    </w:p>
    <w:p w:rsidR="002A19BF" w:rsidRPr="00AA3C95" w:rsidRDefault="00441120" w:rsidP="00617D86">
      <w:pPr>
        <w:jc w:val="both"/>
      </w:pPr>
      <w:r>
        <w:t>A mídia de apresentação será apenas texto.</w:t>
      </w:r>
    </w:p>
    <w:p w:rsidR="002A19BF" w:rsidRPr="00AA3C95" w:rsidRDefault="002A19BF" w:rsidP="002A19BF"/>
    <w:p w:rsidR="0028566C" w:rsidRPr="00AA3C95" w:rsidRDefault="0028566C" w:rsidP="0028566C">
      <w:pPr>
        <w:pStyle w:val="Ttulo1"/>
      </w:pPr>
      <w:r>
        <w:t>Restrições</w:t>
      </w:r>
    </w:p>
    <w:p w:rsidR="00E5142F" w:rsidRDefault="00E5142F" w:rsidP="00617D86">
      <w:pPr>
        <w:jc w:val="both"/>
      </w:pPr>
      <w:r>
        <w:t>Linguagem de programação: Java;</w:t>
      </w:r>
    </w:p>
    <w:p w:rsidR="00170A5B" w:rsidRDefault="00170A5B" w:rsidP="00617D86">
      <w:pPr>
        <w:jc w:val="both"/>
      </w:pPr>
      <w:r>
        <w:t>Orçament</w:t>
      </w:r>
      <w:r w:rsidR="00E5142F">
        <w:t>o máximo do projeto: R$100,00;</w:t>
      </w:r>
    </w:p>
    <w:p w:rsidR="0028566C" w:rsidRPr="00AA3C95" w:rsidRDefault="00E5142F" w:rsidP="00617D86">
      <w:pPr>
        <w:jc w:val="both"/>
      </w:pPr>
      <w:r>
        <w:t>Número máximo de desenvolvedores: 4.</w:t>
      </w:r>
    </w:p>
    <w:p w:rsidR="0028566C" w:rsidRPr="00AA3C95" w:rsidRDefault="0028566C" w:rsidP="0028566C"/>
    <w:p w:rsidR="002A19BF" w:rsidRPr="00AA3C95" w:rsidRDefault="002A19BF" w:rsidP="002A19BF">
      <w:pPr>
        <w:pStyle w:val="Ttulo1"/>
      </w:pPr>
      <w:r w:rsidRPr="00AA3C95">
        <w:t>Premissas</w:t>
      </w:r>
    </w:p>
    <w:p w:rsidR="00170A5B" w:rsidRDefault="00170A5B" w:rsidP="00617D86">
      <w:pPr>
        <w:jc w:val="both"/>
      </w:pPr>
      <w:r>
        <w:t xml:space="preserve">Para cumprir o prazo determinado, o </w:t>
      </w:r>
      <w:r w:rsidR="00BB0E63">
        <w:t xml:space="preserve">gerente do projeto </w:t>
      </w:r>
      <w:r>
        <w:t>exigiu como premissa:</w:t>
      </w:r>
    </w:p>
    <w:p w:rsidR="00170A5B" w:rsidRDefault="00170A5B" w:rsidP="00617D86">
      <w:pPr>
        <w:jc w:val="both"/>
      </w:pPr>
      <w:r>
        <w:t>-</w:t>
      </w:r>
      <w:r w:rsidR="008336E7">
        <w:t>Seguir o cronograma</w:t>
      </w:r>
      <w:r>
        <w:t>.</w:t>
      </w:r>
    </w:p>
    <w:p w:rsidR="00170A5B" w:rsidRDefault="00170A5B" w:rsidP="00617D86">
      <w:pPr>
        <w:jc w:val="both"/>
      </w:pPr>
      <w:r>
        <w:t>-</w:t>
      </w:r>
      <w:r w:rsidR="008336E7">
        <w:t>Dedicação dos integrantes da equipe de desenvolvimento para a pesquisa e evolução diária</w:t>
      </w:r>
      <w:r>
        <w:t>.</w:t>
      </w:r>
    </w:p>
    <w:p w:rsidR="002A19BF" w:rsidRPr="00AA3C95" w:rsidRDefault="002A19BF" w:rsidP="002A19BF"/>
    <w:p w:rsidR="002A19BF" w:rsidRPr="00AA3C95" w:rsidRDefault="002A19BF" w:rsidP="002A19BF">
      <w:pPr>
        <w:pStyle w:val="Ttulo1"/>
      </w:pPr>
      <w:r w:rsidRPr="00AA3C95">
        <w:lastRenderedPageBreak/>
        <w:t>E</w:t>
      </w:r>
      <w:r w:rsidR="00366264">
        <w:t>ntregas e Critérios de Aceitação</w:t>
      </w:r>
    </w:p>
    <w:p w:rsidR="002A19BF" w:rsidRPr="007E720E" w:rsidRDefault="00C635C6" w:rsidP="007E720E">
      <w:pPr>
        <w:pStyle w:val="Descrio"/>
        <w:rPr>
          <w:sz w:val="24"/>
          <w:lang w:val="pt-BR"/>
        </w:rPr>
      </w:pPr>
      <w:r w:rsidRPr="007E720E">
        <w:rPr>
          <w:sz w:val="22"/>
          <w:lang w:val="pt-BR"/>
        </w:rPr>
        <w:t>As entregas e seus critérios de aceitação estão descritas na EAP e no seu dicionário em anexo.</w:t>
      </w:r>
    </w:p>
    <w:p w:rsidR="002A19BF" w:rsidRPr="00AA3C95" w:rsidRDefault="007612CA" w:rsidP="002A19BF">
      <w:r>
        <w:rPr>
          <w:noProof/>
          <w:lang w:eastAsia="pt-BR"/>
        </w:rPr>
        <w:drawing>
          <wp:inline distT="0" distB="0" distL="0" distR="0" wp14:anchorId="52CFACC4" wp14:editId="0423B5A5">
            <wp:extent cx="4914900" cy="6486525"/>
            <wp:effectExtent l="0" t="38100" r="0" b="104775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D966AE" w:rsidRPr="00C52528" w:rsidTr="004B4364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D966AE" w:rsidRPr="00C52528" w:rsidTr="004B4364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D966AE" w:rsidRPr="00C52528" w:rsidTr="004B4364">
        <w:trPr>
          <w:trHeight w:val="340"/>
        </w:trPr>
        <w:tc>
          <w:tcPr>
            <w:tcW w:w="2438" w:type="dxa"/>
            <w:vAlign w:val="center"/>
          </w:tcPr>
          <w:p w:rsidR="00D966AE" w:rsidRPr="00CE3355" w:rsidRDefault="00D966AE" w:rsidP="004B4364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D966AE" w:rsidRPr="00C52528" w:rsidRDefault="00D966AE" w:rsidP="004B4364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966AE" w:rsidRPr="00C52528" w:rsidRDefault="00D966AE" w:rsidP="004B4364">
            <w:pPr>
              <w:pStyle w:val="Aprovaes"/>
            </w:pPr>
          </w:p>
        </w:tc>
      </w:tr>
      <w:tr w:rsidR="00D966AE" w:rsidRPr="00C52528" w:rsidTr="004B4364">
        <w:trPr>
          <w:trHeight w:val="340"/>
        </w:trPr>
        <w:tc>
          <w:tcPr>
            <w:tcW w:w="2438" w:type="dxa"/>
            <w:vAlign w:val="center"/>
          </w:tcPr>
          <w:p w:rsidR="00D966AE" w:rsidRPr="00CE3355" w:rsidRDefault="00D966AE" w:rsidP="004B4364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D966AE" w:rsidRPr="00C52528" w:rsidRDefault="00D966AE" w:rsidP="004B4364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966AE" w:rsidRPr="00C52528" w:rsidRDefault="00D966AE" w:rsidP="004B4364">
            <w:pPr>
              <w:pStyle w:val="Aprovaes"/>
            </w:pPr>
          </w:p>
        </w:tc>
      </w:tr>
    </w:tbl>
    <w:p w:rsidR="008843C9" w:rsidRDefault="008843C9" w:rsidP="005153BC"/>
    <w:sectPr w:rsidR="008843C9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AFB" w:rsidRDefault="00196AFB" w:rsidP="005E1593">
      <w:r>
        <w:separator/>
      </w:r>
    </w:p>
  </w:endnote>
  <w:endnote w:type="continuationSeparator" w:id="0">
    <w:p w:rsidR="00196AFB" w:rsidRDefault="00196AF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0"/>
      <w:gridCol w:w="4524"/>
    </w:tblGrid>
    <w:tr w:rsidR="006419CA" w:rsidRPr="006419CA" w:rsidTr="006C668C">
      <w:trPr>
        <w:trHeight w:val="318"/>
        <w:jc w:val="center"/>
      </w:trPr>
      <w:tc>
        <w:tcPr>
          <w:tcW w:w="2340" w:type="pct"/>
          <w:vAlign w:val="center"/>
        </w:tcPr>
        <w:p w:rsidR="006419CA" w:rsidRPr="006419CA" w:rsidRDefault="006419CA" w:rsidP="00E73A6F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1503D"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660" w:type="pct"/>
          <w:vAlign w:val="center"/>
        </w:tcPr>
        <w:p w:rsidR="006419CA" w:rsidRPr="006419CA" w:rsidRDefault="006419CA" w:rsidP="00E73A6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2D8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2D8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C668C" w:rsidRPr="006419CA" w:rsidTr="006C668C">
      <w:trPr>
        <w:gridAfter w:val="1"/>
        <w:wAfter w:w="2660" w:type="pct"/>
        <w:trHeight w:val="326"/>
        <w:jc w:val="center"/>
      </w:trPr>
      <w:tc>
        <w:tcPr>
          <w:tcW w:w="2340" w:type="pct"/>
          <w:vAlign w:val="center"/>
        </w:tcPr>
        <w:p w:rsidR="006C668C" w:rsidRPr="006419CA" w:rsidRDefault="006C668C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C66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AFB" w:rsidRDefault="00196AFB" w:rsidP="005E1593">
      <w:r>
        <w:separator/>
      </w:r>
    </w:p>
  </w:footnote>
  <w:footnote w:type="continuationSeparator" w:id="0">
    <w:p w:rsidR="00196AFB" w:rsidRDefault="00196AF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73A6F" w:rsidRPr="00AD691F" w:rsidTr="00E73A6F">
      <w:trPr>
        <w:trHeight w:val="567"/>
        <w:jc w:val="center"/>
      </w:trPr>
      <w:tc>
        <w:tcPr>
          <w:tcW w:w="6492" w:type="dxa"/>
          <w:vAlign w:val="center"/>
        </w:tcPr>
        <w:p w:rsidR="00E73A6F" w:rsidRPr="001032F5" w:rsidRDefault="00E73A6F" w:rsidP="005E1593">
          <w:pPr>
            <w:pStyle w:val="Cabealho"/>
            <w:rPr>
              <w:sz w:val="22"/>
            </w:rPr>
          </w:pPr>
          <w:r w:rsidRPr="001032F5">
            <w:fldChar w:fldCharType="begin"/>
          </w:r>
          <w:r w:rsidRPr="001032F5">
            <w:rPr>
              <w:sz w:val="22"/>
            </w:rPr>
            <w:instrText xml:space="preserve"> TITLE   \* MERGEFORMAT </w:instrText>
          </w:r>
          <w:r w:rsidRPr="001032F5">
            <w:fldChar w:fldCharType="separate"/>
          </w:r>
          <w:r w:rsidR="00170A5B">
            <w:rPr>
              <w:sz w:val="22"/>
            </w:rPr>
            <w:t>Declaração do escopo do projeto</w:t>
          </w:r>
          <w:r w:rsidRPr="001032F5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E73A6F" w:rsidRPr="00AD691F" w:rsidRDefault="00687956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73A6F" w:rsidRPr="00A10908" w:rsidTr="00E73A6F">
      <w:trPr>
        <w:trHeight w:val="567"/>
        <w:jc w:val="center"/>
      </w:trPr>
      <w:tc>
        <w:tcPr>
          <w:tcW w:w="6492" w:type="dxa"/>
          <w:vAlign w:val="center"/>
        </w:tcPr>
        <w:p w:rsidR="00E73A6F" w:rsidRPr="003D6F7E" w:rsidRDefault="008336E7" w:rsidP="002D679E">
          <w:pPr>
            <w:pStyle w:val="Cabealho"/>
            <w:rPr>
              <w:sz w:val="22"/>
            </w:rPr>
          </w:pPr>
          <w:r>
            <w:t>Dicionário Regional Brasileiro</w:t>
          </w:r>
        </w:p>
      </w:tc>
      <w:tc>
        <w:tcPr>
          <w:tcW w:w="1956" w:type="dxa"/>
          <w:vMerge/>
          <w:vAlign w:val="center"/>
        </w:tcPr>
        <w:p w:rsidR="00E73A6F" w:rsidRPr="00A10908" w:rsidRDefault="00E73A6F" w:rsidP="002D679E">
          <w:pPr>
            <w:pStyle w:val="Cabealho"/>
            <w:rPr>
              <w:b/>
            </w:rPr>
          </w:pPr>
        </w:p>
      </w:tc>
    </w:tr>
  </w:tbl>
  <w:p w:rsidR="005E1593" w:rsidRDefault="005E1593" w:rsidP="005153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203427"/>
    <w:multiLevelType w:val="hybridMultilevel"/>
    <w:tmpl w:val="0DAAA7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BF"/>
    <w:rsid w:val="000426C3"/>
    <w:rsid w:val="0007725A"/>
    <w:rsid w:val="000905CE"/>
    <w:rsid w:val="000E2853"/>
    <w:rsid w:val="000E3FBC"/>
    <w:rsid w:val="001015A9"/>
    <w:rsid w:val="001032F5"/>
    <w:rsid w:val="00112537"/>
    <w:rsid w:val="00122310"/>
    <w:rsid w:val="00137694"/>
    <w:rsid w:val="0014220F"/>
    <w:rsid w:val="001704AF"/>
    <w:rsid w:val="00170A5B"/>
    <w:rsid w:val="00196AFB"/>
    <w:rsid w:val="001C5FA0"/>
    <w:rsid w:val="001D497F"/>
    <w:rsid w:val="001F3D30"/>
    <w:rsid w:val="0020218D"/>
    <w:rsid w:val="00211D53"/>
    <w:rsid w:val="0025421C"/>
    <w:rsid w:val="00274187"/>
    <w:rsid w:val="0028566C"/>
    <w:rsid w:val="00293ED8"/>
    <w:rsid w:val="002A19BF"/>
    <w:rsid w:val="00323EFA"/>
    <w:rsid w:val="00331443"/>
    <w:rsid w:val="00341B09"/>
    <w:rsid w:val="0034544C"/>
    <w:rsid w:val="00366264"/>
    <w:rsid w:val="00393AF2"/>
    <w:rsid w:val="00396C8B"/>
    <w:rsid w:val="003C425C"/>
    <w:rsid w:val="003D377B"/>
    <w:rsid w:val="003D6F7E"/>
    <w:rsid w:val="0042609D"/>
    <w:rsid w:val="00441120"/>
    <w:rsid w:val="00447FC7"/>
    <w:rsid w:val="004B01E1"/>
    <w:rsid w:val="004B2855"/>
    <w:rsid w:val="004B60F1"/>
    <w:rsid w:val="004B693E"/>
    <w:rsid w:val="004D27A1"/>
    <w:rsid w:val="004E12D2"/>
    <w:rsid w:val="004E3D88"/>
    <w:rsid w:val="004F7B04"/>
    <w:rsid w:val="00507716"/>
    <w:rsid w:val="005153BC"/>
    <w:rsid w:val="00541132"/>
    <w:rsid w:val="00546B1F"/>
    <w:rsid w:val="0055540E"/>
    <w:rsid w:val="005B4260"/>
    <w:rsid w:val="005B7090"/>
    <w:rsid w:val="005E1593"/>
    <w:rsid w:val="005F487B"/>
    <w:rsid w:val="00617D86"/>
    <w:rsid w:val="00631A54"/>
    <w:rsid w:val="00637B06"/>
    <w:rsid w:val="006419CA"/>
    <w:rsid w:val="00663704"/>
    <w:rsid w:val="006741AE"/>
    <w:rsid w:val="0067494E"/>
    <w:rsid w:val="00687956"/>
    <w:rsid w:val="006A233C"/>
    <w:rsid w:val="006C668C"/>
    <w:rsid w:val="00743E89"/>
    <w:rsid w:val="007612CA"/>
    <w:rsid w:val="00764BB5"/>
    <w:rsid w:val="007A054B"/>
    <w:rsid w:val="007B07F5"/>
    <w:rsid w:val="007B5F63"/>
    <w:rsid w:val="007E720E"/>
    <w:rsid w:val="00804EDF"/>
    <w:rsid w:val="008336E7"/>
    <w:rsid w:val="00842903"/>
    <w:rsid w:val="00844F9C"/>
    <w:rsid w:val="00871E89"/>
    <w:rsid w:val="008843C9"/>
    <w:rsid w:val="0092641A"/>
    <w:rsid w:val="00965CD7"/>
    <w:rsid w:val="009A3D1F"/>
    <w:rsid w:val="009C659B"/>
    <w:rsid w:val="009E399C"/>
    <w:rsid w:val="00A716DC"/>
    <w:rsid w:val="00AA5FAA"/>
    <w:rsid w:val="00AE1992"/>
    <w:rsid w:val="00AF6D5F"/>
    <w:rsid w:val="00B43957"/>
    <w:rsid w:val="00BB0E63"/>
    <w:rsid w:val="00C06005"/>
    <w:rsid w:val="00C4382E"/>
    <w:rsid w:val="00C52528"/>
    <w:rsid w:val="00C635C6"/>
    <w:rsid w:val="00C763F2"/>
    <w:rsid w:val="00C928A3"/>
    <w:rsid w:val="00CC4D89"/>
    <w:rsid w:val="00CE2B3B"/>
    <w:rsid w:val="00D37957"/>
    <w:rsid w:val="00D54889"/>
    <w:rsid w:val="00D769FC"/>
    <w:rsid w:val="00D80127"/>
    <w:rsid w:val="00D966AE"/>
    <w:rsid w:val="00DA204D"/>
    <w:rsid w:val="00DB7565"/>
    <w:rsid w:val="00DD6FC3"/>
    <w:rsid w:val="00E1503D"/>
    <w:rsid w:val="00E34C15"/>
    <w:rsid w:val="00E37E54"/>
    <w:rsid w:val="00E5142F"/>
    <w:rsid w:val="00E609B0"/>
    <w:rsid w:val="00E73A6F"/>
    <w:rsid w:val="00E94091"/>
    <w:rsid w:val="00E957BB"/>
    <w:rsid w:val="00EC3752"/>
    <w:rsid w:val="00F042E7"/>
    <w:rsid w:val="00F319D5"/>
    <w:rsid w:val="00F42D8D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1C521E13-B41D-4602-A960-E9ABDEE8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F7E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semiHidden/>
    <w:unhideWhenUsed/>
    <w:rsid w:val="00E94091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E73A6F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7B07F5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7B07F5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966AE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966AE"/>
    <w:rPr>
      <w:rFonts w:ascii="Calibri" w:hAnsi="Calibri"/>
    </w:rPr>
  </w:style>
  <w:style w:type="paragraph" w:customStyle="1" w:styleId="Aprovaes">
    <w:name w:val="Aprovações"/>
    <w:qFormat/>
    <w:rsid w:val="00D966AE"/>
    <w:pPr>
      <w:spacing w:after="0" w:line="240" w:lineRule="auto"/>
      <w:jc w:val="center"/>
    </w:pPr>
    <w:rPr>
      <w:rFonts w:ascii="Calibri" w:hAnsi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2F29B9-1EF5-486F-BD21-9EFB9D788A37}" type="doc">
      <dgm:prSet loTypeId="urn:microsoft.com/office/officeart/2008/layout/HorizontalMultiLevelHierarchy" loCatId="hierarchy" qsTypeId="urn:microsoft.com/office/officeart/2005/8/quickstyle/simple5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797F2745-2E00-42AE-A19E-5D664D9DED3B}">
      <dgm:prSet phldrT="[Texto]"/>
      <dgm:spPr/>
      <dgm:t>
        <a:bodyPr/>
        <a:lstStyle/>
        <a:p>
          <a:r>
            <a:rPr lang="pt-BR"/>
            <a:t>Dicionário Regional Brasileiro</a:t>
          </a:r>
        </a:p>
      </dgm:t>
    </dgm:pt>
    <dgm:pt modelId="{79082922-313D-4CCD-A857-70EC05F85D62}" type="parTrans" cxnId="{67D44564-8AE0-4AFA-B080-01252BA6B14E}">
      <dgm:prSet/>
      <dgm:spPr/>
      <dgm:t>
        <a:bodyPr/>
        <a:lstStyle/>
        <a:p>
          <a:endParaRPr lang="pt-BR"/>
        </a:p>
      </dgm:t>
    </dgm:pt>
    <dgm:pt modelId="{92AFBDD0-C574-4FBD-8AE0-3D02D3ACF749}" type="sibTrans" cxnId="{67D44564-8AE0-4AFA-B080-01252BA6B14E}">
      <dgm:prSet/>
      <dgm:spPr/>
      <dgm:t>
        <a:bodyPr/>
        <a:lstStyle/>
        <a:p>
          <a:endParaRPr lang="pt-BR"/>
        </a:p>
      </dgm:t>
    </dgm:pt>
    <dgm:pt modelId="{C5422E44-0A95-48A3-8497-3259E15BEC87}">
      <dgm:prSet/>
      <dgm:spPr/>
      <dgm:t>
        <a:bodyPr/>
        <a:lstStyle/>
        <a:p>
          <a:r>
            <a:rPr lang="pt-BR"/>
            <a:t>DOCUMENTOS</a:t>
          </a:r>
        </a:p>
      </dgm:t>
    </dgm:pt>
    <dgm:pt modelId="{E8E1D374-DC59-4051-A70C-4B3A1826DCBA}" type="parTrans" cxnId="{32C13966-E5C3-4A75-BB1B-514FDD31DF61}">
      <dgm:prSet/>
      <dgm:spPr/>
      <dgm:t>
        <a:bodyPr/>
        <a:lstStyle/>
        <a:p>
          <a:endParaRPr lang="pt-BR"/>
        </a:p>
      </dgm:t>
    </dgm:pt>
    <dgm:pt modelId="{B410475B-1C36-4C71-95F3-5CDC0F71F944}" type="sibTrans" cxnId="{32C13966-E5C3-4A75-BB1B-514FDD31DF61}">
      <dgm:prSet/>
      <dgm:spPr/>
      <dgm:t>
        <a:bodyPr/>
        <a:lstStyle/>
        <a:p>
          <a:endParaRPr lang="pt-BR"/>
        </a:p>
      </dgm:t>
    </dgm:pt>
    <dgm:pt modelId="{EBCD035A-C392-4BF7-90CE-5E8590847B94}">
      <dgm:prSet/>
      <dgm:spPr/>
      <dgm:t>
        <a:bodyPr/>
        <a:lstStyle/>
        <a:p>
          <a:r>
            <a:rPr lang="pt-BR"/>
            <a:t>CRONOGRAMA</a:t>
          </a:r>
        </a:p>
      </dgm:t>
    </dgm:pt>
    <dgm:pt modelId="{C29777E2-1AB2-4B0B-99B0-684903C0DF3D}" type="parTrans" cxnId="{B549E93F-1AC7-4EC7-833D-68621CCA0DB5}">
      <dgm:prSet/>
      <dgm:spPr/>
      <dgm:t>
        <a:bodyPr/>
        <a:lstStyle/>
        <a:p>
          <a:endParaRPr lang="pt-BR"/>
        </a:p>
      </dgm:t>
    </dgm:pt>
    <dgm:pt modelId="{A86A0976-29E8-4ED7-9428-AC53EB4EEE3C}" type="sibTrans" cxnId="{B549E93F-1AC7-4EC7-833D-68621CCA0DB5}">
      <dgm:prSet/>
      <dgm:spPr/>
      <dgm:t>
        <a:bodyPr/>
        <a:lstStyle/>
        <a:p>
          <a:endParaRPr lang="pt-BR"/>
        </a:p>
      </dgm:t>
    </dgm:pt>
    <dgm:pt modelId="{B69F6604-92B4-48D3-82F6-AC2803F6EABD}">
      <dgm:prSet/>
      <dgm:spPr/>
      <dgm:t>
        <a:bodyPr/>
        <a:lstStyle/>
        <a:p>
          <a:r>
            <a:rPr lang="pt-BR"/>
            <a:t>TAP</a:t>
          </a:r>
        </a:p>
      </dgm:t>
    </dgm:pt>
    <dgm:pt modelId="{8B86DA01-A0E3-4314-B207-4DD655ADF728}" type="parTrans" cxnId="{36EE1E8F-D475-4BB0-94E9-AED0A86F1823}">
      <dgm:prSet/>
      <dgm:spPr/>
      <dgm:t>
        <a:bodyPr/>
        <a:lstStyle/>
        <a:p>
          <a:endParaRPr lang="pt-BR"/>
        </a:p>
      </dgm:t>
    </dgm:pt>
    <dgm:pt modelId="{BCF9D0D6-9F95-4523-8D88-B9859B89760C}" type="sibTrans" cxnId="{36EE1E8F-D475-4BB0-94E9-AED0A86F1823}">
      <dgm:prSet/>
      <dgm:spPr/>
      <dgm:t>
        <a:bodyPr/>
        <a:lstStyle/>
        <a:p>
          <a:endParaRPr lang="pt-BR"/>
        </a:p>
      </dgm:t>
    </dgm:pt>
    <dgm:pt modelId="{2A8B8F48-F65B-48B8-94D7-7EC051152D5D}">
      <dgm:prSet/>
      <dgm:spPr/>
      <dgm:t>
        <a:bodyPr/>
        <a:lstStyle/>
        <a:p>
          <a:r>
            <a:rPr lang="pt-BR"/>
            <a:t>REGISTRO DAS PARTES INTERESSADAS</a:t>
          </a:r>
        </a:p>
      </dgm:t>
    </dgm:pt>
    <dgm:pt modelId="{50F578EC-6F9C-42B0-8F3D-3B991B7BCEDA}" type="parTrans" cxnId="{B663A3E1-A8C6-4DED-B02C-5BC251A5652E}">
      <dgm:prSet/>
      <dgm:spPr/>
      <dgm:t>
        <a:bodyPr/>
        <a:lstStyle/>
        <a:p>
          <a:endParaRPr lang="pt-BR"/>
        </a:p>
      </dgm:t>
    </dgm:pt>
    <dgm:pt modelId="{787F5D0F-F230-49AA-852A-651132DEE4A6}" type="sibTrans" cxnId="{B663A3E1-A8C6-4DED-B02C-5BC251A5652E}">
      <dgm:prSet/>
      <dgm:spPr/>
      <dgm:t>
        <a:bodyPr/>
        <a:lstStyle/>
        <a:p>
          <a:endParaRPr lang="pt-BR"/>
        </a:p>
      </dgm:t>
    </dgm:pt>
    <dgm:pt modelId="{46C1E06D-1D95-4BAB-8C1D-6D3DBE819A80}">
      <dgm:prSet/>
      <dgm:spPr/>
      <dgm:t>
        <a:bodyPr/>
        <a:lstStyle/>
        <a:p>
          <a:r>
            <a:rPr lang="pt-BR"/>
            <a:t>ITENS DE CONFIGURAÇÃO DE SOFTWARE</a:t>
          </a:r>
        </a:p>
      </dgm:t>
    </dgm:pt>
    <dgm:pt modelId="{8ED52863-6D44-4011-8392-3C424E2EAB7C}" type="parTrans" cxnId="{68632E42-1BF4-423B-8A16-D40DA47A6367}">
      <dgm:prSet/>
      <dgm:spPr/>
      <dgm:t>
        <a:bodyPr/>
        <a:lstStyle/>
        <a:p>
          <a:endParaRPr lang="pt-BR"/>
        </a:p>
      </dgm:t>
    </dgm:pt>
    <dgm:pt modelId="{424177D2-9517-49DE-9AEF-8B986D6F5BA4}" type="sibTrans" cxnId="{68632E42-1BF4-423B-8A16-D40DA47A6367}">
      <dgm:prSet/>
      <dgm:spPr/>
      <dgm:t>
        <a:bodyPr/>
        <a:lstStyle/>
        <a:p>
          <a:endParaRPr lang="pt-BR"/>
        </a:p>
      </dgm:t>
    </dgm:pt>
    <dgm:pt modelId="{2A5113D1-A280-4FA5-9259-AF9062D023B9}">
      <dgm:prSet/>
      <dgm:spPr/>
      <dgm:t>
        <a:bodyPr/>
        <a:lstStyle/>
        <a:p>
          <a:r>
            <a:rPr lang="pt-BR"/>
            <a:t>PROTOTIPAGEM</a:t>
          </a:r>
        </a:p>
      </dgm:t>
    </dgm:pt>
    <dgm:pt modelId="{17807888-C1A6-4AD5-AD89-1CC159ADE366}" type="parTrans" cxnId="{AC98643F-1AEC-4D80-B46B-0D347800DF1D}">
      <dgm:prSet/>
      <dgm:spPr/>
      <dgm:t>
        <a:bodyPr/>
        <a:lstStyle/>
        <a:p>
          <a:endParaRPr lang="pt-BR"/>
        </a:p>
      </dgm:t>
    </dgm:pt>
    <dgm:pt modelId="{CE4F1C9A-9710-46A8-973C-254E198820DE}" type="sibTrans" cxnId="{AC98643F-1AEC-4D80-B46B-0D347800DF1D}">
      <dgm:prSet/>
      <dgm:spPr/>
      <dgm:t>
        <a:bodyPr/>
        <a:lstStyle/>
        <a:p>
          <a:endParaRPr lang="pt-BR"/>
        </a:p>
      </dgm:t>
    </dgm:pt>
    <dgm:pt modelId="{A1EDDC3B-E4D2-4BFD-B8C9-01606D06EB73}">
      <dgm:prSet/>
      <dgm:spPr/>
      <dgm:t>
        <a:bodyPr/>
        <a:lstStyle/>
        <a:p>
          <a:r>
            <a:rPr lang="pt-BR"/>
            <a:t>CASOS DE USO</a:t>
          </a:r>
        </a:p>
      </dgm:t>
    </dgm:pt>
    <dgm:pt modelId="{717ACDB9-5232-4679-87A4-0C2B072E3B9F}" type="parTrans" cxnId="{AE61679C-2220-4702-8AC7-B4738C9C4D4C}">
      <dgm:prSet/>
      <dgm:spPr/>
      <dgm:t>
        <a:bodyPr/>
        <a:lstStyle/>
        <a:p>
          <a:endParaRPr lang="pt-BR"/>
        </a:p>
      </dgm:t>
    </dgm:pt>
    <dgm:pt modelId="{64ECAA89-7BC0-463C-AE17-D27F6FBBA900}" type="sibTrans" cxnId="{AE61679C-2220-4702-8AC7-B4738C9C4D4C}">
      <dgm:prSet/>
      <dgm:spPr/>
      <dgm:t>
        <a:bodyPr/>
        <a:lstStyle/>
        <a:p>
          <a:endParaRPr lang="pt-BR"/>
        </a:p>
      </dgm:t>
    </dgm:pt>
    <dgm:pt modelId="{7116DBCF-8566-417E-A73E-60E2BCFBBF2E}">
      <dgm:prSet/>
      <dgm:spPr/>
      <dgm:t>
        <a:bodyPr/>
        <a:lstStyle/>
        <a:p>
          <a:r>
            <a:rPr lang="pt-BR"/>
            <a:t>DIAGRAMA DE CASOS DE USO</a:t>
          </a:r>
        </a:p>
      </dgm:t>
    </dgm:pt>
    <dgm:pt modelId="{A52B1211-05E5-4477-AD20-B56FB823F271}" type="parTrans" cxnId="{897031C4-469A-4A14-824F-C7886FCAAE9A}">
      <dgm:prSet/>
      <dgm:spPr/>
      <dgm:t>
        <a:bodyPr/>
        <a:lstStyle/>
        <a:p>
          <a:endParaRPr lang="pt-BR"/>
        </a:p>
      </dgm:t>
    </dgm:pt>
    <dgm:pt modelId="{2CA62651-EC01-474A-A7E7-6C429DD478A6}" type="sibTrans" cxnId="{897031C4-469A-4A14-824F-C7886FCAAE9A}">
      <dgm:prSet/>
      <dgm:spPr/>
      <dgm:t>
        <a:bodyPr/>
        <a:lstStyle/>
        <a:p>
          <a:endParaRPr lang="pt-BR"/>
        </a:p>
      </dgm:t>
    </dgm:pt>
    <dgm:pt modelId="{84E09FC2-E9D7-43FE-893B-9250B6370776}">
      <dgm:prSet/>
      <dgm:spPr/>
      <dgm:t>
        <a:bodyPr/>
        <a:lstStyle/>
        <a:p>
          <a:r>
            <a:rPr lang="pt-BR"/>
            <a:t>DETALHAMENTO DE CASOS DE USO</a:t>
          </a:r>
        </a:p>
      </dgm:t>
    </dgm:pt>
    <dgm:pt modelId="{EF777281-F417-40E6-B8CE-48D23AC66024}" type="parTrans" cxnId="{2221A975-D420-4936-85D5-5D4F056D1D39}">
      <dgm:prSet/>
      <dgm:spPr/>
      <dgm:t>
        <a:bodyPr/>
        <a:lstStyle/>
        <a:p>
          <a:endParaRPr lang="pt-BR"/>
        </a:p>
      </dgm:t>
    </dgm:pt>
    <dgm:pt modelId="{AF876EEA-AFC7-4D4A-9C9F-D1889CAEE41F}" type="sibTrans" cxnId="{2221A975-D420-4936-85D5-5D4F056D1D39}">
      <dgm:prSet/>
      <dgm:spPr/>
      <dgm:t>
        <a:bodyPr/>
        <a:lstStyle/>
        <a:p>
          <a:endParaRPr lang="pt-BR"/>
        </a:p>
      </dgm:t>
    </dgm:pt>
    <dgm:pt modelId="{169BCE3D-3B2B-49CA-9136-32BA51A6B9BB}">
      <dgm:prSet/>
      <dgm:spPr/>
      <dgm:t>
        <a:bodyPr/>
        <a:lstStyle/>
        <a:p>
          <a:r>
            <a:rPr lang="pt-BR"/>
            <a:t>DIAGRAMA DE SEQUÊNCIA</a:t>
          </a:r>
        </a:p>
      </dgm:t>
    </dgm:pt>
    <dgm:pt modelId="{E918AD31-027D-4A88-910D-D7EDD22224AB}" type="parTrans" cxnId="{3A2C2B12-B409-46E5-BA3A-E361452F6EF9}">
      <dgm:prSet/>
      <dgm:spPr/>
      <dgm:t>
        <a:bodyPr/>
        <a:lstStyle/>
        <a:p>
          <a:endParaRPr lang="pt-BR"/>
        </a:p>
      </dgm:t>
    </dgm:pt>
    <dgm:pt modelId="{862B1C76-23FE-4EE9-9B33-D40F4B2C001B}" type="sibTrans" cxnId="{3A2C2B12-B409-46E5-BA3A-E361452F6EF9}">
      <dgm:prSet/>
      <dgm:spPr/>
      <dgm:t>
        <a:bodyPr/>
        <a:lstStyle/>
        <a:p>
          <a:endParaRPr lang="pt-BR"/>
        </a:p>
      </dgm:t>
    </dgm:pt>
    <dgm:pt modelId="{AE780A5E-B089-47B9-A35C-2CCA4785852B}">
      <dgm:prSet/>
      <dgm:spPr/>
      <dgm:t>
        <a:bodyPr/>
        <a:lstStyle/>
        <a:p>
          <a:r>
            <a:rPr lang="pt-BR"/>
            <a:t>DIAGRAMA DE CLASSE</a:t>
          </a:r>
        </a:p>
      </dgm:t>
    </dgm:pt>
    <dgm:pt modelId="{1837DF9E-BC05-42BE-A732-F4AF02CCD1C9}" type="parTrans" cxnId="{A6B3A93C-E893-429F-B2B4-185568ACD9D8}">
      <dgm:prSet/>
      <dgm:spPr/>
      <dgm:t>
        <a:bodyPr/>
        <a:lstStyle/>
        <a:p>
          <a:endParaRPr lang="pt-BR"/>
        </a:p>
      </dgm:t>
    </dgm:pt>
    <dgm:pt modelId="{419025B0-8348-4C91-8D9A-BD0CFB1E7775}" type="sibTrans" cxnId="{A6B3A93C-E893-429F-B2B4-185568ACD9D8}">
      <dgm:prSet/>
      <dgm:spPr/>
      <dgm:t>
        <a:bodyPr/>
        <a:lstStyle/>
        <a:p>
          <a:endParaRPr lang="pt-BR"/>
        </a:p>
      </dgm:t>
    </dgm:pt>
    <dgm:pt modelId="{F1EE232C-E8D5-4E46-BF71-A23E46062FE6}">
      <dgm:prSet/>
      <dgm:spPr/>
      <dgm:t>
        <a:bodyPr/>
        <a:lstStyle/>
        <a:p>
          <a:r>
            <a:rPr lang="pt-BR"/>
            <a:t>MATRIZ DE RASTREABILIDADE DOS REQUISITOS</a:t>
          </a:r>
        </a:p>
      </dgm:t>
    </dgm:pt>
    <dgm:pt modelId="{8D6E93FB-B1DF-40F2-AF8A-CD23FAD84CDE}" type="parTrans" cxnId="{3D112714-D41A-4FF2-BE8C-7B5E50795FE1}">
      <dgm:prSet/>
      <dgm:spPr/>
      <dgm:t>
        <a:bodyPr/>
        <a:lstStyle/>
        <a:p>
          <a:endParaRPr lang="pt-BR"/>
        </a:p>
      </dgm:t>
    </dgm:pt>
    <dgm:pt modelId="{749F5327-3A8C-4333-B0F7-CDF2B33EC9C7}" type="sibTrans" cxnId="{3D112714-D41A-4FF2-BE8C-7B5E50795FE1}">
      <dgm:prSet/>
      <dgm:spPr/>
      <dgm:t>
        <a:bodyPr/>
        <a:lstStyle/>
        <a:p>
          <a:endParaRPr lang="pt-BR"/>
        </a:p>
      </dgm:t>
    </dgm:pt>
    <dgm:pt modelId="{BDE1B64F-A547-46A4-B808-F26058456DEE}">
      <dgm:prSet/>
      <dgm:spPr/>
      <dgm:t>
        <a:bodyPr/>
        <a:lstStyle/>
        <a:p>
          <a:r>
            <a:rPr lang="pt-BR"/>
            <a:t>ESCOPO DO PROJETO</a:t>
          </a:r>
        </a:p>
      </dgm:t>
    </dgm:pt>
    <dgm:pt modelId="{07055931-A315-478C-A8B1-00C79C10D342}" type="parTrans" cxnId="{0AC87BD9-FBE5-459A-82D4-E8DD52F11915}">
      <dgm:prSet/>
      <dgm:spPr/>
      <dgm:t>
        <a:bodyPr/>
        <a:lstStyle/>
        <a:p>
          <a:endParaRPr lang="pt-BR"/>
        </a:p>
      </dgm:t>
    </dgm:pt>
    <dgm:pt modelId="{79BBF633-B1F5-4FC8-A178-ADAB1C16156B}" type="sibTrans" cxnId="{0AC87BD9-FBE5-459A-82D4-E8DD52F11915}">
      <dgm:prSet/>
      <dgm:spPr/>
      <dgm:t>
        <a:bodyPr/>
        <a:lstStyle/>
        <a:p>
          <a:endParaRPr lang="pt-BR"/>
        </a:p>
      </dgm:t>
    </dgm:pt>
    <dgm:pt modelId="{9D1E7AD4-E223-4C32-B7A8-FDFDFCFE3F11}">
      <dgm:prSet/>
      <dgm:spPr/>
      <dgm:t>
        <a:bodyPr/>
        <a:lstStyle/>
        <a:p>
          <a:r>
            <a:rPr lang="pt-BR"/>
            <a:t>PLANO DE GERÊNCIAMENTO DO PROJETO</a:t>
          </a:r>
        </a:p>
      </dgm:t>
    </dgm:pt>
    <dgm:pt modelId="{C1F9AEEC-3C10-4FCC-886D-8D5FB5EAC804}" type="parTrans" cxnId="{C9D64A91-B555-4FB9-B156-989FB08BE9CC}">
      <dgm:prSet/>
      <dgm:spPr/>
      <dgm:t>
        <a:bodyPr/>
        <a:lstStyle/>
        <a:p>
          <a:endParaRPr lang="pt-BR"/>
        </a:p>
      </dgm:t>
    </dgm:pt>
    <dgm:pt modelId="{F81F11FE-E2F7-4C0B-B89D-2F897AFCCB98}" type="sibTrans" cxnId="{C9D64A91-B555-4FB9-B156-989FB08BE9CC}">
      <dgm:prSet/>
      <dgm:spPr/>
      <dgm:t>
        <a:bodyPr/>
        <a:lstStyle/>
        <a:p>
          <a:endParaRPr lang="pt-BR"/>
        </a:p>
      </dgm:t>
    </dgm:pt>
    <dgm:pt modelId="{6DC984DC-A2EC-4CA2-87D3-E441A6F46F54}">
      <dgm:prSet/>
      <dgm:spPr/>
      <dgm:t>
        <a:bodyPr/>
        <a:lstStyle/>
        <a:p>
          <a:r>
            <a:rPr lang="pt-BR"/>
            <a:t>DESENVOLVIMENTO</a:t>
          </a:r>
        </a:p>
      </dgm:t>
    </dgm:pt>
    <dgm:pt modelId="{F6185012-94A2-4A41-B8C0-43783303B0B4}" type="parTrans" cxnId="{034D8A62-D218-4B52-9FB7-8B91E2B781C1}">
      <dgm:prSet/>
      <dgm:spPr/>
      <dgm:t>
        <a:bodyPr/>
        <a:lstStyle/>
        <a:p>
          <a:endParaRPr lang="pt-BR"/>
        </a:p>
      </dgm:t>
    </dgm:pt>
    <dgm:pt modelId="{C32707FE-178B-49B3-ABD4-F4954C16637B}" type="sibTrans" cxnId="{034D8A62-D218-4B52-9FB7-8B91E2B781C1}">
      <dgm:prSet/>
      <dgm:spPr/>
      <dgm:t>
        <a:bodyPr/>
        <a:lstStyle/>
        <a:p>
          <a:endParaRPr lang="pt-BR"/>
        </a:p>
      </dgm:t>
    </dgm:pt>
    <dgm:pt modelId="{39623B8D-49FC-4BE4-91B8-FC9E6539806B}">
      <dgm:prSet/>
      <dgm:spPr/>
      <dgm:t>
        <a:bodyPr/>
        <a:lstStyle/>
        <a:p>
          <a:r>
            <a:rPr lang="pt-BR"/>
            <a:t>CRIAÇAO DAS TELAS</a:t>
          </a:r>
        </a:p>
      </dgm:t>
    </dgm:pt>
    <dgm:pt modelId="{8A6B3C8F-C646-4DC2-AF91-B8757CC14A74}" type="parTrans" cxnId="{6382833C-BDA6-4AEB-9F4F-686A897164B3}">
      <dgm:prSet/>
      <dgm:spPr/>
      <dgm:t>
        <a:bodyPr/>
        <a:lstStyle/>
        <a:p>
          <a:endParaRPr lang="pt-BR"/>
        </a:p>
      </dgm:t>
    </dgm:pt>
    <dgm:pt modelId="{4087DD2E-B0AB-49E0-BFEA-33074E68FDE7}" type="sibTrans" cxnId="{6382833C-BDA6-4AEB-9F4F-686A897164B3}">
      <dgm:prSet/>
      <dgm:spPr/>
      <dgm:t>
        <a:bodyPr/>
        <a:lstStyle/>
        <a:p>
          <a:endParaRPr lang="pt-BR"/>
        </a:p>
      </dgm:t>
    </dgm:pt>
    <dgm:pt modelId="{600689E5-3919-43C2-A248-201B12F42A75}">
      <dgm:prSet/>
      <dgm:spPr/>
      <dgm:t>
        <a:bodyPr/>
        <a:lstStyle/>
        <a:p>
          <a:r>
            <a:rPr lang="pt-BR"/>
            <a:t>DESENVOLVIMENTO DA LÓGICA DA APLICAÇÃO</a:t>
          </a:r>
        </a:p>
      </dgm:t>
    </dgm:pt>
    <dgm:pt modelId="{E591685D-DF66-4315-BE31-E0A9BB03F277}" type="parTrans" cxnId="{3DDAB209-A09A-4EDC-8427-FA503C9BC662}">
      <dgm:prSet/>
      <dgm:spPr/>
      <dgm:t>
        <a:bodyPr/>
        <a:lstStyle/>
        <a:p>
          <a:endParaRPr lang="pt-BR"/>
        </a:p>
      </dgm:t>
    </dgm:pt>
    <dgm:pt modelId="{6C5A1425-1787-4D75-B899-16FD0098728C}" type="sibTrans" cxnId="{3DDAB209-A09A-4EDC-8427-FA503C9BC662}">
      <dgm:prSet/>
      <dgm:spPr/>
      <dgm:t>
        <a:bodyPr/>
        <a:lstStyle/>
        <a:p>
          <a:endParaRPr lang="pt-BR"/>
        </a:p>
      </dgm:t>
    </dgm:pt>
    <dgm:pt modelId="{150BA915-D96F-4FEF-9A98-22E78238684D}">
      <dgm:prSet/>
      <dgm:spPr/>
      <dgm:t>
        <a:bodyPr/>
        <a:lstStyle/>
        <a:p>
          <a:r>
            <a:rPr lang="pt-BR"/>
            <a:t>CRIAÇÃO DO BANCO DE DADOS</a:t>
          </a:r>
        </a:p>
      </dgm:t>
    </dgm:pt>
    <dgm:pt modelId="{87BDE2F0-C9DD-4DCA-8379-7AB9DAA72589}" type="parTrans" cxnId="{994A01D4-4233-40ED-8E7A-3B163F830E9B}">
      <dgm:prSet/>
      <dgm:spPr/>
      <dgm:t>
        <a:bodyPr/>
        <a:lstStyle/>
        <a:p>
          <a:endParaRPr lang="pt-BR"/>
        </a:p>
      </dgm:t>
    </dgm:pt>
    <dgm:pt modelId="{AF04A1A5-B97C-4E31-8196-CA8D417391A5}" type="sibTrans" cxnId="{994A01D4-4233-40ED-8E7A-3B163F830E9B}">
      <dgm:prSet/>
      <dgm:spPr/>
      <dgm:t>
        <a:bodyPr/>
        <a:lstStyle/>
        <a:p>
          <a:endParaRPr lang="pt-BR"/>
        </a:p>
      </dgm:t>
    </dgm:pt>
    <dgm:pt modelId="{3C5AB89F-233D-404C-BD11-645718AB504B}">
      <dgm:prSet/>
      <dgm:spPr/>
      <dgm:t>
        <a:bodyPr/>
        <a:lstStyle/>
        <a:p>
          <a:r>
            <a:rPr lang="pt-BR"/>
            <a:t>MÓDULO DE COLABORAÇÃO POR PARTE DOS USUÁRIOS</a:t>
          </a:r>
        </a:p>
      </dgm:t>
    </dgm:pt>
    <dgm:pt modelId="{93D4BB79-031B-44FE-BF09-FC6392074EA9}" type="parTrans" cxnId="{2BC51307-7EB8-4CD0-B37F-355A62C3CE0F}">
      <dgm:prSet/>
      <dgm:spPr/>
      <dgm:t>
        <a:bodyPr/>
        <a:lstStyle/>
        <a:p>
          <a:endParaRPr lang="pt-BR"/>
        </a:p>
      </dgm:t>
    </dgm:pt>
    <dgm:pt modelId="{FD9BE3D0-F6C0-473B-AE5E-41060454E703}" type="sibTrans" cxnId="{2BC51307-7EB8-4CD0-B37F-355A62C3CE0F}">
      <dgm:prSet/>
      <dgm:spPr/>
      <dgm:t>
        <a:bodyPr/>
        <a:lstStyle/>
        <a:p>
          <a:endParaRPr lang="pt-BR"/>
        </a:p>
      </dgm:t>
    </dgm:pt>
    <dgm:pt modelId="{F92C4F81-E407-425F-B9B2-EC4D479AEEB4}">
      <dgm:prSet/>
      <dgm:spPr/>
      <dgm:t>
        <a:bodyPr/>
        <a:lstStyle/>
        <a:p>
          <a:r>
            <a:rPr lang="pt-BR"/>
            <a:t>COLETA DE DADOS	</a:t>
          </a:r>
        </a:p>
      </dgm:t>
    </dgm:pt>
    <dgm:pt modelId="{22F2BEBC-8C14-4270-BD2C-728920755257}" type="parTrans" cxnId="{A8A9353A-B975-4A63-96F9-BF56142A1DBA}">
      <dgm:prSet/>
      <dgm:spPr/>
      <dgm:t>
        <a:bodyPr/>
        <a:lstStyle/>
        <a:p>
          <a:endParaRPr lang="pt-BR"/>
        </a:p>
      </dgm:t>
    </dgm:pt>
    <dgm:pt modelId="{FE0C5DA6-D766-4097-8C48-100F2D0ED644}" type="sibTrans" cxnId="{A8A9353A-B975-4A63-96F9-BF56142A1DBA}">
      <dgm:prSet/>
      <dgm:spPr/>
      <dgm:t>
        <a:bodyPr/>
        <a:lstStyle/>
        <a:p>
          <a:endParaRPr lang="pt-BR"/>
        </a:p>
      </dgm:t>
    </dgm:pt>
    <dgm:pt modelId="{A49E16CC-4749-4B0B-8E2A-6F1A086765D3}">
      <dgm:prSet/>
      <dgm:spPr/>
      <dgm:t>
        <a:bodyPr/>
        <a:lstStyle/>
        <a:p>
          <a:r>
            <a:rPr lang="pt-BR"/>
            <a:t>TESTES E MANUTENÇÃO</a:t>
          </a:r>
        </a:p>
      </dgm:t>
    </dgm:pt>
    <dgm:pt modelId="{A162C5B0-E328-4FB5-A7EE-EA43BC0BF85F}" type="parTrans" cxnId="{4221354B-82D5-447E-B2C2-E2A8F2D51F37}">
      <dgm:prSet/>
      <dgm:spPr/>
      <dgm:t>
        <a:bodyPr/>
        <a:lstStyle/>
        <a:p>
          <a:endParaRPr lang="pt-BR"/>
        </a:p>
      </dgm:t>
    </dgm:pt>
    <dgm:pt modelId="{563D5F91-B5F4-4576-8938-15818045EB50}" type="sibTrans" cxnId="{4221354B-82D5-447E-B2C2-E2A8F2D51F37}">
      <dgm:prSet/>
      <dgm:spPr/>
      <dgm:t>
        <a:bodyPr/>
        <a:lstStyle/>
        <a:p>
          <a:endParaRPr lang="pt-BR"/>
        </a:p>
      </dgm:t>
    </dgm:pt>
    <dgm:pt modelId="{05109E17-F7EC-424A-A5A9-545E6B9AB3B9}">
      <dgm:prSet/>
      <dgm:spPr/>
      <dgm:t>
        <a:bodyPr/>
        <a:lstStyle/>
        <a:p>
          <a:r>
            <a:rPr lang="pt-BR"/>
            <a:t>FRONT-END</a:t>
          </a:r>
        </a:p>
      </dgm:t>
    </dgm:pt>
    <dgm:pt modelId="{8AC1545F-6398-4458-939F-98CCFB9F0760}" type="parTrans" cxnId="{2115F478-3109-4D67-9FA1-DE0BD52FFB1C}">
      <dgm:prSet/>
      <dgm:spPr/>
      <dgm:t>
        <a:bodyPr/>
        <a:lstStyle/>
        <a:p>
          <a:endParaRPr lang="pt-BR"/>
        </a:p>
      </dgm:t>
    </dgm:pt>
    <dgm:pt modelId="{7EBFF25B-F186-460D-BE73-EDC6C9E127DB}" type="sibTrans" cxnId="{2115F478-3109-4D67-9FA1-DE0BD52FFB1C}">
      <dgm:prSet/>
      <dgm:spPr/>
      <dgm:t>
        <a:bodyPr/>
        <a:lstStyle/>
        <a:p>
          <a:endParaRPr lang="pt-BR"/>
        </a:p>
      </dgm:t>
    </dgm:pt>
    <dgm:pt modelId="{F7D47AE5-1FCD-4AEA-8852-3C7640776B94}">
      <dgm:prSet/>
      <dgm:spPr/>
      <dgm:t>
        <a:bodyPr/>
        <a:lstStyle/>
        <a:p>
          <a:r>
            <a:rPr lang="pt-BR"/>
            <a:t>BACK-END</a:t>
          </a:r>
        </a:p>
      </dgm:t>
    </dgm:pt>
    <dgm:pt modelId="{F5C5A1EF-3B83-4CEB-982F-F0047BD37BA6}" type="parTrans" cxnId="{DD669563-688C-4142-8041-005FE8DA22A2}">
      <dgm:prSet/>
      <dgm:spPr/>
      <dgm:t>
        <a:bodyPr/>
        <a:lstStyle/>
        <a:p>
          <a:endParaRPr lang="pt-BR"/>
        </a:p>
      </dgm:t>
    </dgm:pt>
    <dgm:pt modelId="{5B42BAB3-A6E6-43F5-A90C-BC55EBD7B2EC}" type="sibTrans" cxnId="{DD669563-688C-4142-8041-005FE8DA22A2}">
      <dgm:prSet/>
      <dgm:spPr/>
      <dgm:t>
        <a:bodyPr/>
        <a:lstStyle/>
        <a:p>
          <a:endParaRPr lang="pt-BR"/>
        </a:p>
      </dgm:t>
    </dgm:pt>
    <dgm:pt modelId="{B24D5654-A53B-4543-B6C7-9E4D352EA4CE}" type="pres">
      <dgm:prSet presAssocID="{5D2F29B9-1EF5-486F-BD21-9EFB9D788A3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AEE8E53B-E5D0-4F75-BB54-AFA866CBA715}" type="pres">
      <dgm:prSet presAssocID="{797F2745-2E00-42AE-A19E-5D664D9DED3B}" presName="root1" presStyleCnt="0"/>
      <dgm:spPr/>
    </dgm:pt>
    <dgm:pt modelId="{3A06DE7C-6BF6-408A-8C11-144DA1A01086}" type="pres">
      <dgm:prSet presAssocID="{797F2745-2E00-42AE-A19E-5D664D9DED3B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3F9ECB3-330C-4441-A33D-8E2C94CEC6F2}" type="pres">
      <dgm:prSet presAssocID="{797F2745-2E00-42AE-A19E-5D664D9DED3B}" presName="level2hierChild" presStyleCnt="0"/>
      <dgm:spPr/>
    </dgm:pt>
    <dgm:pt modelId="{970988DE-BE26-4887-8B0E-BB30DA6E9DBC}" type="pres">
      <dgm:prSet presAssocID="{E8E1D374-DC59-4051-A70C-4B3A1826DCBA}" presName="conn2-1" presStyleLbl="parChTrans1D2" presStyleIdx="0" presStyleCnt="2"/>
      <dgm:spPr/>
      <dgm:t>
        <a:bodyPr/>
        <a:lstStyle/>
        <a:p>
          <a:endParaRPr lang="pt-BR"/>
        </a:p>
      </dgm:t>
    </dgm:pt>
    <dgm:pt modelId="{764F7027-1B9C-4A9C-9337-3FF829991188}" type="pres">
      <dgm:prSet presAssocID="{E8E1D374-DC59-4051-A70C-4B3A1826DCBA}" presName="connTx" presStyleLbl="parChTrans1D2" presStyleIdx="0" presStyleCnt="2"/>
      <dgm:spPr/>
      <dgm:t>
        <a:bodyPr/>
        <a:lstStyle/>
        <a:p>
          <a:endParaRPr lang="pt-BR"/>
        </a:p>
      </dgm:t>
    </dgm:pt>
    <dgm:pt modelId="{A19F92D5-C2D3-420F-9576-50A950C53E0D}" type="pres">
      <dgm:prSet presAssocID="{C5422E44-0A95-48A3-8497-3259E15BEC87}" presName="root2" presStyleCnt="0"/>
      <dgm:spPr/>
    </dgm:pt>
    <dgm:pt modelId="{4578BF7B-F2EB-452A-9A50-AF957D9C0404}" type="pres">
      <dgm:prSet presAssocID="{C5422E44-0A95-48A3-8497-3259E15BEC87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7ACDA60-E741-4499-85FC-08626C579B65}" type="pres">
      <dgm:prSet presAssocID="{C5422E44-0A95-48A3-8497-3259E15BEC87}" presName="level3hierChild" presStyleCnt="0"/>
      <dgm:spPr/>
    </dgm:pt>
    <dgm:pt modelId="{BB7E79FC-0177-41B5-A13B-A84078B456FB}" type="pres">
      <dgm:prSet presAssocID="{C29777E2-1AB2-4B0B-99B0-684903C0DF3D}" presName="conn2-1" presStyleLbl="parChTrans1D3" presStyleIdx="0" presStyleCnt="14"/>
      <dgm:spPr/>
      <dgm:t>
        <a:bodyPr/>
        <a:lstStyle/>
        <a:p>
          <a:endParaRPr lang="pt-BR"/>
        </a:p>
      </dgm:t>
    </dgm:pt>
    <dgm:pt modelId="{1D35A13B-361A-4DBA-82CC-FC1A1E2D76AA}" type="pres">
      <dgm:prSet presAssocID="{C29777E2-1AB2-4B0B-99B0-684903C0DF3D}" presName="connTx" presStyleLbl="parChTrans1D3" presStyleIdx="0" presStyleCnt="14"/>
      <dgm:spPr/>
      <dgm:t>
        <a:bodyPr/>
        <a:lstStyle/>
        <a:p>
          <a:endParaRPr lang="pt-BR"/>
        </a:p>
      </dgm:t>
    </dgm:pt>
    <dgm:pt modelId="{2117DCA2-6F8E-4580-8086-D2017612A604}" type="pres">
      <dgm:prSet presAssocID="{EBCD035A-C392-4BF7-90CE-5E8590847B94}" presName="root2" presStyleCnt="0"/>
      <dgm:spPr/>
    </dgm:pt>
    <dgm:pt modelId="{8CF5B309-7B9A-47FE-827A-7BD836C8D939}" type="pres">
      <dgm:prSet presAssocID="{EBCD035A-C392-4BF7-90CE-5E8590847B94}" presName="LevelTwoTextNode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BB2DCA2-24A3-46FC-AE9D-E95B402D0A89}" type="pres">
      <dgm:prSet presAssocID="{EBCD035A-C392-4BF7-90CE-5E8590847B94}" presName="level3hierChild" presStyleCnt="0"/>
      <dgm:spPr/>
    </dgm:pt>
    <dgm:pt modelId="{8823DFF7-2C66-4596-8D53-B14A39012CDF}" type="pres">
      <dgm:prSet presAssocID="{8B86DA01-A0E3-4314-B207-4DD655ADF728}" presName="conn2-1" presStyleLbl="parChTrans1D3" presStyleIdx="1" presStyleCnt="14"/>
      <dgm:spPr/>
      <dgm:t>
        <a:bodyPr/>
        <a:lstStyle/>
        <a:p>
          <a:endParaRPr lang="pt-BR"/>
        </a:p>
      </dgm:t>
    </dgm:pt>
    <dgm:pt modelId="{264D8933-5A60-458B-8882-733840214A50}" type="pres">
      <dgm:prSet presAssocID="{8B86DA01-A0E3-4314-B207-4DD655ADF728}" presName="connTx" presStyleLbl="parChTrans1D3" presStyleIdx="1" presStyleCnt="14"/>
      <dgm:spPr/>
      <dgm:t>
        <a:bodyPr/>
        <a:lstStyle/>
        <a:p>
          <a:endParaRPr lang="pt-BR"/>
        </a:p>
      </dgm:t>
    </dgm:pt>
    <dgm:pt modelId="{E506FB56-2852-4973-A5E2-C3F70746006C}" type="pres">
      <dgm:prSet presAssocID="{B69F6604-92B4-48D3-82F6-AC2803F6EABD}" presName="root2" presStyleCnt="0"/>
      <dgm:spPr/>
    </dgm:pt>
    <dgm:pt modelId="{69857D35-43F6-4102-A7D1-74C5795728E6}" type="pres">
      <dgm:prSet presAssocID="{B69F6604-92B4-48D3-82F6-AC2803F6EABD}" presName="LevelTwoTextNode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505EE66-FFAA-4D51-8F48-19C3281557D1}" type="pres">
      <dgm:prSet presAssocID="{B69F6604-92B4-48D3-82F6-AC2803F6EABD}" presName="level3hierChild" presStyleCnt="0"/>
      <dgm:spPr/>
    </dgm:pt>
    <dgm:pt modelId="{944877F3-76C4-4778-9510-1B4ABF727523}" type="pres">
      <dgm:prSet presAssocID="{50F578EC-6F9C-42B0-8F3D-3B991B7BCEDA}" presName="conn2-1" presStyleLbl="parChTrans1D3" presStyleIdx="2" presStyleCnt="14"/>
      <dgm:spPr/>
      <dgm:t>
        <a:bodyPr/>
        <a:lstStyle/>
        <a:p>
          <a:endParaRPr lang="pt-BR"/>
        </a:p>
      </dgm:t>
    </dgm:pt>
    <dgm:pt modelId="{EF63B2AA-769D-4122-9EAB-A0D9F95299F5}" type="pres">
      <dgm:prSet presAssocID="{50F578EC-6F9C-42B0-8F3D-3B991B7BCEDA}" presName="connTx" presStyleLbl="parChTrans1D3" presStyleIdx="2" presStyleCnt="14"/>
      <dgm:spPr/>
      <dgm:t>
        <a:bodyPr/>
        <a:lstStyle/>
        <a:p>
          <a:endParaRPr lang="pt-BR"/>
        </a:p>
      </dgm:t>
    </dgm:pt>
    <dgm:pt modelId="{99DA2CEC-652B-43DA-A5C2-B626BD918257}" type="pres">
      <dgm:prSet presAssocID="{2A8B8F48-F65B-48B8-94D7-7EC051152D5D}" presName="root2" presStyleCnt="0"/>
      <dgm:spPr/>
    </dgm:pt>
    <dgm:pt modelId="{F1CC8F67-451B-4382-82D7-CA5BB9F8A6DC}" type="pres">
      <dgm:prSet presAssocID="{2A8B8F48-F65B-48B8-94D7-7EC051152D5D}" presName="LevelTwoTextNode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3BF6A17-583B-4FFE-96EB-55F8AE1F06DD}" type="pres">
      <dgm:prSet presAssocID="{2A8B8F48-F65B-48B8-94D7-7EC051152D5D}" presName="level3hierChild" presStyleCnt="0"/>
      <dgm:spPr/>
    </dgm:pt>
    <dgm:pt modelId="{FA2F7AB0-8C94-47B9-9627-F59995FBCF17}" type="pres">
      <dgm:prSet presAssocID="{8ED52863-6D44-4011-8392-3C424E2EAB7C}" presName="conn2-1" presStyleLbl="parChTrans1D3" presStyleIdx="3" presStyleCnt="14"/>
      <dgm:spPr/>
      <dgm:t>
        <a:bodyPr/>
        <a:lstStyle/>
        <a:p>
          <a:endParaRPr lang="pt-BR"/>
        </a:p>
      </dgm:t>
    </dgm:pt>
    <dgm:pt modelId="{8745A199-4207-45E9-8205-E6A567DFAA06}" type="pres">
      <dgm:prSet presAssocID="{8ED52863-6D44-4011-8392-3C424E2EAB7C}" presName="connTx" presStyleLbl="parChTrans1D3" presStyleIdx="3" presStyleCnt="14"/>
      <dgm:spPr/>
      <dgm:t>
        <a:bodyPr/>
        <a:lstStyle/>
        <a:p>
          <a:endParaRPr lang="pt-BR"/>
        </a:p>
      </dgm:t>
    </dgm:pt>
    <dgm:pt modelId="{6BF7CC0C-68EB-4531-AB64-D43760DA8238}" type="pres">
      <dgm:prSet presAssocID="{46C1E06D-1D95-4BAB-8C1D-6D3DBE819A80}" presName="root2" presStyleCnt="0"/>
      <dgm:spPr/>
    </dgm:pt>
    <dgm:pt modelId="{280FB6CF-15A2-43E8-9508-0F8CB96C2EE0}" type="pres">
      <dgm:prSet presAssocID="{46C1E06D-1D95-4BAB-8C1D-6D3DBE819A80}" presName="LevelTwoTextNode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30A5E92-23AD-4761-98D7-8A78209B0407}" type="pres">
      <dgm:prSet presAssocID="{46C1E06D-1D95-4BAB-8C1D-6D3DBE819A80}" presName="level3hierChild" presStyleCnt="0"/>
      <dgm:spPr/>
    </dgm:pt>
    <dgm:pt modelId="{EAD0F89E-60F4-4175-BC4C-0B8F7CE01ECF}" type="pres">
      <dgm:prSet presAssocID="{17807888-C1A6-4AD5-AD89-1CC159ADE366}" presName="conn2-1" presStyleLbl="parChTrans1D3" presStyleIdx="4" presStyleCnt="14"/>
      <dgm:spPr/>
      <dgm:t>
        <a:bodyPr/>
        <a:lstStyle/>
        <a:p>
          <a:endParaRPr lang="pt-BR"/>
        </a:p>
      </dgm:t>
    </dgm:pt>
    <dgm:pt modelId="{260FBA3F-EFE3-4A30-8971-D21F6874DDE5}" type="pres">
      <dgm:prSet presAssocID="{17807888-C1A6-4AD5-AD89-1CC159ADE366}" presName="connTx" presStyleLbl="parChTrans1D3" presStyleIdx="4" presStyleCnt="14"/>
      <dgm:spPr/>
      <dgm:t>
        <a:bodyPr/>
        <a:lstStyle/>
        <a:p>
          <a:endParaRPr lang="pt-BR"/>
        </a:p>
      </dgm:t>
    </dgm:pt>
    <dgm:pt modelId="{E94C2104-62AD-4AE6-A856-3B789A8C8E29}" type="pres">
      <dgm:prSet presAssocID="{2A5113D1-A280-4FA5-9259-AF9062D023B9}" presName="root2" presStyleCnt="0"/>
      <dgm:spPr/>
    </dgm:pt>
    <dgm:pt modelId="{AB70AC56-95B7-4D91-902A-D24B86C9BE95}" type="pres">
      <dgm:prSet presAssocID="{2A5113D1-A280-4FA5-9259-AF9062D023B9}" presName="LevelTwoTextNode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A557B74-D77A-46E2-833B-9CFC94C98D01}" type="pres">
      <dgm:prSet presAssocID="{2A5113D1-A280-4FA5-9259-AF9062D023B9}" presName="level3hierChild" presStyleCnt="0"/>
      <dgm:spPr/>
    </dgm:pt>
    <dgm:pt modelId="{EFFD63E9-6B47-47A9-AEAF-209E3C956CD8}" type="pres">
      <dgm:prSet presAssocID="{717ACDB9-5232-4679-87A4-0C2B072E3B9F}" presName="conn2-1" presStyleLbl="parChTrans1D3" presStyleIdx="5" presStyleCnt="14"/>
      <dgm:spPr/>
      <dgm:t>
        <a:bodyPr/>
        <a:lstStyle/>
        <a:p>
          <a:endParaRPr lang="pt-BR"/>
        </a:p>
      </dgm:t>
    </dgm:pt>
    <dgm:pt modelId="{6DC3B513-4333-4E57-92CF-F01535D1BA82}" type="pres">
      <dgm:prSet presAssocID="{717ACDB9-5232-4679-87A4-0C2B072E3B9F}" presName="connTx" presStyleLbl="parChTrans1D3" presStyleIdx="5" presStyleCnt="14"/>
      <dgm:spPr/>
      <dgm:t>
        <a:bodyPr/>
        <a:lstStyle/>
        <a:p>
          <a:endParaRPr lang="pt-BR"/>
        </a:p>
      </dgm:t>
    </dgm:pt>
    <dgm:pt modelId="{721D9E40-46D9-45AD-A13C-63AF3AE70DE6}" type="pres">
      <dgm:prSet presAssocID="{A1EDDC3B-E4D2-4BFD-B8C9-01606D06EB73}" presName="root2" presStyleCnt="0"/>
      <dgm:spPr/>
    </dgm:pt>
    <dgm:pt modelId="{C44C4ED2-6EB4-4FD0-9804-FDA2B0A55AB9}" type="pres">
      <dgm:prSet presAssocID="{A1EDDC3B-E4D2-4BFD-B8C9-01606D06EB73}" presName="LevelTwoTextNode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76D2E0C-B635-4098-A21A-CE3300589009}" type="pres">
      <dgm:prSet presAssocID="{A1EDDC3B-E4D2-4BFD-B8C9-01606D06EB73}" presName="level3hierChild" presStyleCnt="0"/>
      <dgm:spPr/>
    </dgm:pt>
    <dgm:pt modelId="{72C7536D-CCCF-4A6A-A9B4-E3A7A79C1643}" type="pres">
      <dgm:prSet presAssocID="{A52B1211-05E5-4477-AD20-B56FB823F271}" presName="conn2-1" presStyleLbl="parChTrans1D4" presStyleIdx="0" presStyleCnt="7"/>
      <dgm:spPr/>
      <dgm:t>
        <a:bodyPr/>
        <a:lstStyle/>
        <a:p>
          <a:endParaRPr lang="pt-BR"/>
        </a:p>
      </dgm:t>
    </dgm:pt>
    <dgm:pt modelId="{DF229F9C-EB2E-4B2D-873E-6006CCA6CC76}" type="pres">
      <dgm:prSet presAssocID="{A52B1211-05E5-4477-AD20-B56FB823F271}" presName="connTx" presStyleLbl="parChTrans1D4" presStyleIdx="0" presStyleCnt="7"/>
      <dgm:spPr/>
      <dgm:t>
        <a:bodyPr/>
        <a:lstStyle/>
        <a:p>
          <a:endParaRPr lang="pt-BR"/>
        </a:p>
      </dgm:t>
    </dgm:pt>
    <dgm:pt modelId="{B035A052-CC2C-4F28-945A-2902C97CBF16}" type="pres">
      <dgm:prSet presAssocID="{7116DBCF-8566-417E-A73E-60E2BCFBBF2E}" presName="root2" presStyleCnt="0"/>
      <dgm:spPr/>
    </dgm:pt>
    <dgm:pt modelId="{3579675F-2B38-4AE5-95A0-5AD679906BCA}" type="pres">
      <dgm:prSet presAssocID="{7116DBCF-8566-417E-A73E-60E2BCFBBF2E}" presName="LevelTwoTextNode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DC44346-D735-493C-9F01-3195DA97DF25}" type="pres">
      <dgm:prSet presAssocID="{7116DBCF-8566-417E-A73E-60E2BCFBBF2E}" presName="level3hierChild" presStyleCnt="0"/>
      <dgm:spPr/>
    </dgm:pt>
    <dgm:pt modelId="{74C2FDEE-E07F-4400-8088-E16A9C535572}" type="pres">
      <dgm:prSet presAssocID="{EF777281-F417-40E6-B8CE-48D23AC66024}" presName="conn2-1" presStyleLbl="parChTrans1D4" presStyleIdx="1" presStyleCnt="7"/>
      <dgm:spPr/>
      <dgm:t>
        <a:bodyPr/>
        <a:lstStyle/>
        <a:p>
          <a:endParaRPr lang="pt-BR"/>
        </a:p>
      </dgm:t>
    </dgm:pt>
    <dgm:pt modelId="{6EDF8617-A621-4ED2-8B35-E6D68AF4ED0F}" type="pres">
      <dgm:prSet presAssocID="{EF777281-F417-40E6-B8CE-48D23AC66024}" presName="connTx" presStyleLbl="parChTrans1D4" presStyleIdx="1" presStyleCnt="7"/>
      <dgm:spPr/>
      <dgm:t>
        <a:bodyPr/>
        <a:lstStyle/>
        <a:p>
          <a:endParaRPr lang="pt-BR"/>
        </a:p>
      </dgm:t>
    </dgm:pt>
    <dgm:pt modelId="{C8CF246D-9316-418C-A5C3-8EC21FCC8BAB}" type="pres">
      <dgm:prSet presAssocID="{84E09FC2-E9D7-43FE-893B-9250B6370776}" presName="root2" presStyleCnt="0"/>
      <dgm:spPr/>
    </dgm:pt>
    <dgm:pt modelId="{90267501-63BE-46AE-AC8B-0F694D40FEE6}" type="pres">
      <dgm:prSet presAssocID="{84E09FC2-E9D7-43FE-893B-9250B6370776}" presName="LevelTwoTextNode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09A856A-4C26-4A62-9B94-93E6CBB5769C}" type="pres">
      <dgm:prSet presAssocID="{84E09FC2-E9D7-43FE-893B-9250B6370776}" presName="level3hierChild" presStyleCnt="0"/>
      <dgm:spPr/>
    </dgm:pt>
    <dgm:pt modelId="{58F1B812-3B08-4056-931C-A064EC87263F}" type="pres">
      <dgm:prSet presAssocID="{E918AD31-027D-4A88-910D-D7EDD22224AB}" presName="conn2-1" presStyleLbl="parChTrans1D4" presStyleIdx="2" presStyleCnt="7"/>
      <dgm:spPr/>
      <dgm:t>
        <a:bodyPr/>
        <a:lstStyle/>
        <a:p>
          <a:endParaRPr lang="pt-BR"/>
        </a:p>
      </dgm:t>
    </dgm:pt>
    <dgm:pt modelId="{40B6F2BA-34A8-4217-BF6B-99FEC3B87ED7}" type="pres">
      <dgm:prSet presAssocID="{E918AD31-027D-4A88-910D-D7EDD22224AB}" presName="connTx" presStyleLbl="parChTrans1D4" presStyleIdx="2" presStyleCnt="7"/>
      <dgm:spPr/>
      <dgm:t>
        <a:bodyPr/>
        <a:lstStyle/>
        <a:p>
          <a:endParaRPr lang="pt-BR"/>
        </a:p>
      </dgm:t>
    </dgm:pt>
    <dgm:pt modelId="{D331A996-8667-4089-BB4E-DEAFB54A8BF5}" type="pres">
      <dgm:prSet presAssocID="{169BCE3D-3B2B-49CA-9136-32BA51A6B9BB}" presName="root2" presStyleCnt="0"/>
      <dgm:spPr/>
    </dgm:pt>
    <dgm:pt modelId="{55049317-4D78-49B5-8F8E-899ED91BA4FA}" type="pres">
      <dgm:prSet presAssocID="{169BCE3D-3B2B-49CA-9136-32BA51A6B9BB}" presName="LevelTwoTextNode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FAC8D84-D7ED-4243-8276-949E302D4C9A}" type="pres">
      <dgm:prSet presAssocID="{169BCE3D-3B2B-49CA-9136-32BA51A6B9BB}" presName="level3hierChild" presStyleCnt="0"/>
      <dgm:spPr/>
    </dgm:pt>
    <dgm:pt modelId="{4E0B0809-320C-4E4D-998F-87C5776DADCC}" type="pres">
      <dgm:prSet presAssocID="{1837DF9E-BC05-42BE-A732-F4AF02CCD1C9}" presName="conn2-1" presStyleLbl="parChTrans1D3" presStyleIdx="6" presStyleCnt="14"/>
      <dgm:spPr/>
      <dgm:t>
        <a:bodyPr/>
        <a:lstStyle/>
        <a:p>
          <a:endParaRPr lang="pt-BR"/>
        </a:p>
      </dgm:t>
    </dgm:pt>
    <dgm:pt modelId="{F71332C2-8020-4506-97E9-36D21133945C}" type="pres">
      <dgm:prSet presAssocID="{1837DF9E-BC05-42BE-A732-F4AF02CCD1C9}" presName="connTx" presStyleLbl="parChTrans1D3" presStyleIdx="6" presStyleCnt="14"/>
      <dgm:spPr/>
      <dgm:t>
        <a:bodyPr/>
        <a:lstStyle/>
        <a:p>
          <a:endParaRPr lang="pt-BR"/>
        </a:p>
      </dgm:t>
    </dgm:pt>
    <dgm:pt modelId="{1BB664BD-C4B0-4B63-932E-022F48932125}" type="pres">
      <dgm:prSet presAssocID="{AE780A5E-B089-47B9-A35C-2CCA4785852B}" presName="root2" presStyleCnt="0"/>
      <dgm:spPr/>
    </dgm:pt>
    <dgm:pt modelId="{284B100C-A86F-4778-9920-AE72A116A31D}" type="pres">
      <dgm:prSet presAssocID="{AE780A5E-B089-47B9-A35C-2CCA4785852B}" presName="LevelTwoTextNode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288D9B1-2B1F-439A-A9BD-78E776908EDE}" type="pres">
      <dgm:prSet presAssocID="{AE780A5E-B089-47B9-A35C-2CCA4785852B}" presName="level3hierChild" presStyleCnt="0"/>
      <dgm:spPr/>
    </dgm:pt>
    <dgm:pt modelId="{575AABF7-04F7-45A9-8A09-92F117B77BE8}" type="pres">
      <dgm:prSet presAssocID="{8D6E93FB-B1DF-40F2-AF8A-CD23FAD84CDE}" presName="conn2-1" presStyleLbl="parChTrans1D3" presStyleIdx="7" presStyleCnt="14"/>
      <dgm:spPr/>
      <dgm:t>
        <a:bodyPr/>
        <a:lstStyle/>
        <a:p>
          <a:endParaRPr lang="pt-BR"/>
        </a:p>
      </dgm:t>
    </dgm:pt>
    <dgm:pt modelId="{EA0A98C4-8BFF-41C3-9616-4D16F6AB41D5}" type="pres">
      <dgm:prSet presAssocID="{8D6E93FB-B1DF-40F2-AF8A-CD23FAD84CDE}" presName="connTx" presStyleLbl="parChTrans1D3" presStyleIdx="7" presStyleCnt="14"/>
      <dgm:spPr/>
      <dgm:t>
        <a:bodyPr/>
        <a:lstStyle/>
        <a:p>
          <a:endParaRPr lang="pt-BR"/>
        </a:p>
      </dgm:t>
    </dgm:pt>
    <dgm:pt modelId="{B1541B63-F4C2-4DA3-B3BD-55EAB7A1882B}" type="pres">
      <dgm:prSet presAssocID="{F1EE232C-E8D5-4E46-BF71-A23E46062FE6}" presName="root2" presStyleCnt="0"/>
      <dgm:spPr/>
    </dgm:pt>
    <dgm:pt modelId="{2012A96D-DE7E-43CA-8B78-D48FB87EBC6E}" type="pres">
      <dgm:prSet presAssocID="{F1EE232C-E8D5-4E46-BF71-A23E46062FE6}" presName="LevelTwoTextNode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A1FDAD5-D1E8-41A2-8458-0054CD14153D}" type="pres">
      <dgm:prSet presAssocID="{F1EE232C-E8D5-4E46-BF71-A23E46062FE6}" presName="level3hierChild" presStyleCnt="0"/>
      <dgm:spPr/>
    </dgm:pt>
    <dgm:pt modelId="{4146E754-9E8A-460C-BAAC-0B9A04842204}" type="pres">
      <dgm:prSet presAssocID="{07055931-A315-478C-A8B1-00C79C10D342}" presName="conn2-1" presStyleLbl="parChTrans1D3" presStyleIdx="8" presStyleCnt="14"/>
      <dgm:spPr/>
      <dgm:t>
        <a:bodyPr/>
        <a:lstStyle/>
        <a:p>
          <a:endParaRPr lang="pt-BR"/>
        </a:p>
      </dgm:t>
    </dgm:pt>
    <dgm:pt modelId="{D27F4A1A-361F-414E-9483-2ECCEF3F226E}" type="pres">
      <dgm:prSet presAssocID="{07055931-A315-478C-A8B1-00C79C10D342}" presName="connTx" presStyleLbl="parChTrans1D3" presStyleIdx="8" presStyleCnt="14"/>
      <dgm:spPr/>
      <dgm:t>
        <a:bodyPr/>
        <a:lstStyle/>
        <a:p>
          <a:endParaRPr lang="pt-BR"/>
        </a:p>
      </dgm:t>
    </dgm:pt>
    <dgm:pt modelId="{4E7CDC9C-C26C-40FE-A0D8-87C8D16C015F}" type="pres">
      <dgm:prSet presAssocID="{BDE1B64F-A547-46A4-B808-F26058456DEE}" presName="root2" presStyleCnt="0"/>
      <dgm:spPr/>
    </dgm:pt>
    <dgm:pt modelId="{4C5329CB-C833-4512-9FBA-B7FF50436403}" type="pres">
      <dgm:prSet presAssocID="{BDE1B64F-A547-46A4-B808-F26058456DEE}" presName="LevelTwoTextNode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2481B93-0C8C-4719-84C4-D4A8AB191029}" type="pres">
      <dgm:prSet presAssocID="{BDE1B64F-A547-46A4-B808-F26058456DEE}" presName="level3hierChild" presStyleCnt="0"/>
      <dgm:spPr/>
    </dgm:pt>
    <dgm:pt modelId="{54E7D2BA-10A1-49C4-A192-BFD840ED6BEF}" type="pres">
      <dgm:prSet presAssocID="{C1F9AEEC-3C10-4FCC-886D-8D5FB5EAC804}" presName="conn2-1" presStyleLbl="parChTrans1D3" presStyleIdx="9" presStyleCnt="14"/>
      <dgm:spPr/>
      <dgm:t>
        <a:bodyPr/>
        <a:lstStyle/>
        <a:p>
          <a:endParaRPr lang="pt-BR"/>
        </a:p>
      </dgm:t>
    </dgm:pt>
    <dgm:pt modelId="{07E8ADA2-60EC-43B3-B3C1-03DEADA6D4F8}" type="pres">
      <dgm:prSet presAssocID="{C1F9AEEC-3C10-4FCC-886D-8D5FB5EAC804}" presName="connTx" presStyleLbl="parChTrans1D3" presStyleIdx="9" presStyleCnt="14"/>
      <dgm:spPr/>
      <dgm:t>
        <a:bodyPr/>
        <a:lstStyle/>
        <a:p>
          <a:endParaRPr lang="pt-BR"/>
        </a:p>
      </dgm:t>
    </dgm:pt>
    <dgm:pt modelId="{EF80E3E3-1BF0-457B-AF54-038AEC03CBD1}" type="pres">
      <dgm:prSet presAssocID="{9D1E7AD4-E223-4C32-B7A8-FDFDFCFE3F11}" presName="root2" presStyleCnt="0"/>
      <dgm:spPr/>
    </dgm:pt>
    <dgm:pt modelId="{9393143B-D931-41ED-AF07-9559430D56F6}" type="pres">
      <dgm:prSet presAssocID="{9D1E7AD4-E223-4C32-B7A8-FDFDFCFE3F11}" presName="LevelTwoTextNode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E2FBEB6-673C-4581-993D-8F1B63AD4D49}" type="pres">
      <dgm:prSet presAssocID="{9D1E7AD4-E223-4C32-B7A8-FDFDFCFE3F11}" presName="level3hierChild" presStyleCnt="0"/>
      <dgm:spPr/>
    </dgm:pt>
    <dgm:pt modelId="{0A86D368-5F98-4B40-BB83-476F835CB4F4}" type="pres">
      <dgm:prSet presAssocID="{F6185012-94A2-4A41-B8C0-43783303B0B4}" presName="conn2-1" presStyleLbl="parChTrans1D2" presStyleIdx="1" presStyleCnt="2"/>
      <dgm:spPr/>
      <dgm:t>
        <a:bodyPr/>
        <a:lstStyle/>
        <a:p>
          <a:endParaRPr lang="pt-BR"/>
        </a:p>
      </dgm:t>
    </dgm:pt>
    <dgm:pt modelId="{6A569CC8-EBFA-4719-8599-0F60C4EACB6C}" type="pres">
      <dgm:prSet presAssocID="{F6185012-94A2-4A41-B8C0-43783303B0B4}" presName="connTx" presStyleLbl="parChTrans1D2" presStyleIdx="1" presStyleCnt="2"/>
      <dgm:spPr/>
      <dgm:t>
        <a:bodyPr/>
        <a:lstStyle/>
        <a:p>
          <a:endParaRPr lang="pt-BR"/>
        </a:p>
      </dgm:t>
    </dgm:pt>
    <dgm:pt modelId="{E5FA3437-F2E9-4AE6-8D55-24687B8A12FC}" type="pres">
      <dgm:prSet presAssocID="{6DC984DC-A2EC-4CA2-87D3-E441A6F46F54}" presName="root2" presStyleCnt="0"/>
      <dgm:spPr/>
    </dgm:pt>
    <dgm:pt modelId="{68F24113-FB7E-46C8-B0DB-2CAA5BD4208E}" type="pres">
      <dgm:prSet presAssocID="{6DC984DC-A2EC-4CA2-87D3-E441A6F46F54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DB0B380-C0E0-4187-A8DF-4FF7D7314F56}" type="pres">
      <dgm:prSet presAssocID="{6DC984DC-A2EC-4CA2-87D3-E441A6F46F54}" presName="level3hierChild" presStyleCnt="0"/>
      <dgm:spPr/>
    </dgm:pt>
    <dgm:pt modelId="{0E9A101D-F2F8-4CA1-8580-B91B1C538D1A}" type="pres">
      <dgm:prSet presAssocID="{8AC1545F-6398-4458-939F-98CCFB9F0760}" presName="conn2-1" presStyleLbl="parChTrans1D3" presStyleIdx="10" presStyleCnt="14"/>
      <dgm:spPr/>
      <dgm:t>
        <a:bodyPr/>
        <a:lstStyle/>
        <a:p>
          <a:endParaRPr lang="pt-BR"/>
        </a:p>
      </dgm:t>
    </dgm:pt>
    <dgm:pt modelId="{25EB379F-1A1F-41E9-A991-27DA77C2C046}" type="pres">
      <dgm:prSet presAssocID="{8AC1545F-6398-4458-939F-98CCFB9F0760}" presName="connTx" presStyleLbl="parChTrans1D3" presStyleIdx="10" presStyleCnt="14"/>
      <dgm:spPr/>
      <dgm:t>
        <a:bodyPr/>
        <a:lstStyle/>
        <a:p>
          <a:endParaRPr lang="pt-BR"/>
        </a:p>
      </dgm:t>
    </dgm:pt>
    <dgm:pt modelId="{867E99BF-7F16-4CA3-B4EB-83B6779ED4DC}" type="pres">
      <dgm:prSet presAssocID="{05109E17-F7EC-424A-A5A9-545E6B9AB3B9}" presName="root2" presStyleCnt="0"/>
      <dgm:spPr/>
    </dgm:pt>
    <dgm:pt modelId="{594FFF9B-87AE-4130-B4E6-78B4BBAFD521}" type="pres">
      <dgm:prSet presAssocID="{05109E17-F7EC-424A-A5A9-545E6B9AB3B9}" presName="LevelTwoTextNode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4FEB397-B0FE-4DE4-9374-4F39A5777E32}" type="pres">
      <dgm:prSet presAssocID="{05109E17-F7EC-424A-A5A9-545E6B9AB3B9}" presName="level3hierChild" presStyleCnt="0"/>
      <dgm:spPr/>
    </dgm:pt>
    <dgm:pt modelId="{AE346D6A-35C5-48FA-A56D-B6B23CC13EBF}" type="pres">
      <dgm:prSet presAssocID="{8A6B3C8F-C646-4DC2-AF91-B8757CC14A74}" presName="conn2-1" presStyleLbl="parChTrans1D4" presStyleIdx="3" presStyleCnt="7"/>
      <dgm:spPr/>
      <dgm:t>
        <a:bodyPr/>
        <a:lstStyle/>
        <a:p>
          <a:endParaRPr lang="pt-BR"/>
        </a:p>
      </dgm:t>
    </dgm:pt>
    <dgm:pt modelId="{FE3595C4-A018-49C9-A0DA-2DC2EEC9E5AD}" type="pres">
      <dgm:prSet presAssocID="{8A6B3C8F-C646-4DC2-AF91-B8757CC14A74}" presName="connTx" presStyleLbl="parChTrans1D4" presStyleIdx="3" presStyleCnt="7"/>
      <dgm:spPr/>
      <dgm:t>
        <a:bodyPr/>
        <a:lstStyle/>
        <a:p>
          <a:endParaRPr lang="pt-BR"/>
        </a:p>
      </dgm:t>
    </dgm:pt>
    <dgm:pt modelId="{83A4F630-6B57-423D-866E-DC6464F5AD22}" type="pres">
      <dgm:prSet presAssocID="{39623B8D-49FC-4BE4-91B8-FC9E6539806B}" presName="root2" presStyleCnt="0"/>
      <dgm:spPr/>
    </dgm:pt>
    <dgm:pt modelId="{039BFA2D-60AB-4CFF-8EC4-BB736BA2CB3A}" type="pres">
      <dgm:prSet presAssocID="{39623B8D-49FC-4BE4-91B8-FC9E6539806B}" presName="LevelTwoTextNode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FC416EC-E258-4824-B205-37C7FA7B3AF9}" type="pres">
      <dgm:prSet presAssocID="{39623B8D-49FC-4BE4-91B8-FC9E6539806B}" presName="level3hierChild" presStyleCnt="0"/>
      <dgm:spPr/>
    </dgm:pt>
    <dgm:pt modelId="{45444C6A-26CC-41C7-BD90-78CBEF98FF15}" type="pres">
      <dgm:prSet presAssocID="{F5C5A1EF-3B83-4CEB-982F-F0047BD37BA6}" presName="conn2-1" presStyleLbl="parChTrans1D3" presStyleIdx="11" presStyleCnt="14"/>
      <dgm:spPr/>
      <dgm:t>
        <a:bodyPr/>
        <a:lstStyle/>
        <a:p>
          <a:endParaRPr lang="pt-BR"/>
        </a:p>
      </dgm:t>
    </dgm:pt>
    <dgm:pt modelId="{A92FFAFE-009E-40A0-AC55-FB22F961858D}" type="pres">
      <dgm:prSet presAssocID="{F5C5A1EF-3B83-4CEB-982F-F0047BD37BA6}" presName="connTx" presStyleLbl="parChTrans1D3" presStyleIdx="11" presStyleCnt="14"/>
      <dgm:spPr/>
      <dgm:t>
        <a:bodyPr/>
        <a:lstStyle/>
        <a:p>
          <a:endParaRPr lang="pt-BR"/>
        </a:p>
      </dgm:t>
    </dgm:pt>
    <dgm:pt modelId="{DF921473-5336-495D-9832-36DE119C0D52}" type="pres">
      <dgm:prSet presAssocID="{F7D47AE5-1FCD-4AEA-8852-3C7640776B94}" presName="root2" presStyleCnt="0"/>
      <dgm:spPr/>
    </dgm:pt>
    <dgm:pt modelId="{9206A1B1-2B27-48ED-9B61-D8D0EAD6318D}" type="pres">
      <dgm:prSet presAssocID="{F7D47AE5-1FCD-4AEA-8852-3C7640776B94}" presName="LevelTwoTextNode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EE5358C-CFCB-4D13-8BFD-1406CC9611E2}" type="pres">
      <dgm:prSet presAssocID="{F7D47AE5-1FCD-4AEA-8852-3C7640776B94}" presName="level3hierChild" presStyleCnt="0"/>
      <dgm:spPr/>
    </dgm:pt>
    <dgm:pt modelId="{8F20571E-D264-4FA2-9862-AFE53B023987}" type="pres">
      <dgm:prSet presAssocID="{E591685D-DF66-4315-BE31-E0A9BB03F277}" presName="conn2-1" presStyleLbl="parChTrans1D4" presStyleIdx="4" presStyleCnt="7"/>
      <dgm:spPr/>
      <dgm:t>
        <a:bodyPr/>
        <a:lstStyle/>
        <a:p>
          <a:endParaRPr lang="pt-BR"/>
        </a:p>
      </dgm:t>
    </dgm:pt>
    <dgm:pt modelId="{5D2BC9EA-E810-4533-867B-4315DCEE40A4}" type="pres">
      <dgm:prSet presAssocID="{E591685D-DF66-4315-BE31-E0A9BB03F277}" presName="connTx" presStyleLbl="parChTrans1D4" presStyleIdx="4" presStyleCnt="7"/>
      <dgm:spPr/>
      <dgm:t>
        <a:bodyPr/>
        <a:lstStyle/>
        <a:p>
          <a:endParaRPr lang="pt-BR"/>
        </a:p>
      </dgm:t>
    </dgm:pt>
    <dgm:pt modelId="{2C33A994-7F13-47A3-9D64-D082D44E8C22}" type="pres">
      <dgm:prSet presAssocID="{600689E5-3919-43C2-A248-201B12F42A75}" presName="root2" presStyleCnt="0"/>
      <dgm:spPr/>
    </dgm:pt>
    <dgm:pt modelId="{596F3CCE-0506-4511-929E-E863F264DAB3}" type="pres">
      <dgm:prSet presAssocID="{600689E5-3919-43C2-A248-201B12F42A75}" presName="LevelTwoTextNode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53CE4C3-7F28-4389-A221-E7750E0F59A6}" type="pres">
      <dgm:prSet presAssocID="{600689E5-3919-43C2-A248-201B12F42A75}" presName="level3hierChild" presStyleCnt="0"/>
      <dgm:spPr/>
    </dgm:pt>
    <dgm:pt modelId="{B1A1D450-DF5C-4DEA-9ABD-9EC710473338}" type="pres">
      <dgm:prSet presAssocID="{87BDE2F0-C9DD-4DCA-8379-7AB9DAA72589}" presName="conn2-1" presStyleLbl="parChTrans1D4" presStyleIdx="5" presStyleCnt="7"/>
      <dgm:spPr/>
      <dgm:t>
        <a:bodyPr/>
        <a:lstStyle/>
        <a:p>
          <a:endParaRPr lang="pt-BR"/>
        </a:p>
      </dgm:t>
    </dgm:pt>
    <dgm:pt modelId="{0895951C-A0A2-4DF1-BC9F-98DB4740D344}" type="pres">
      <dgm:prSet presAssocID="{87BDE2F0-C9DD-4DCA-8379-7AB9DAA72589}" presName="connTx" presStyleLbl="parChTrans1D4" presStyleIdx="5" presStyleCnt="7"/>
      <dgm:spPr/>
      <dgm:t>
        <a:bodyPr/>
        <a:lstStyle/>
        <a:p>
          <a:endParaRPr lang="pt-BR"/>
        </a:p>
      </dgm:t>
    </dgm:pt>
    <dgm:pt modelId="{2264768B-FAA5-4619-9428-3215FDB6853A}" type="pres">
      <dgm:prSet presAssocID="{150BA915-D96F-4FEF-9A98-22E78238684D}" presName="root2" presStyleCnt="0"/>
      <dgm:spPr/>
    </dgm:pt>
    <dgm:pt modelId="{3D28DD8D-0348-4666-8CE8-490C6D99499A}" type="pres">
      <dgm:prSet presAssocID="{150BA915-D96F-4FEF-9A98-22E78238684D}" presName="LevelTwoTextNode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87F05EC-7A5C-49D7-9430-1E05CD71BE72}" type="pres">
      <dgm:prSet presAssocID="{150BA915-D96F-4FEF-9A98-22E78238684D}" presName="level3hierChild" presStyleCnt="0"/>
      <dgm:spPr/>
    </dgm:pt>
    <dgm:pt modelId="{C71B4686-C49E-4E6E-B5A7-4CC70636D31F}" type="pres">
      <dgm:prSet presAssocID="{93D4BB79-031B-44FE-BF09-FC6392074EA9}" presName="conn2-1" presStyleLbl="parChTrans1D4" presStyleIdx="6" presStyleCnt="7"/>
      <dgm:spPr/>
      <dgm:t>
        <a:bodyPr/>
        <a:lstStyle/>
        <a:p>
          <a:endParaRPr lang="pt-BR"/>
        </a:p>
      </dgm:t>
    </dgm:pt>
    <dgm:pt modelId="{46A87940-68E9-4FEE-B08F-DA51161BD3D1}" type="pres">
      <dgm:prSet presAssocID="{93D4BB79-031B-44FE-BF09-FC6392074EA9}" presName="connTx" presStyleLbl="parChTrans1D4" presStyleIdx="6" presStyleCnt="7"/>
      <dgm:spPr/>
      <dgm:t>
        <a:bodyPr/>
        <a:lstStyle/>
        <a:p>
          <a:endParaRPr lang="pt-BR"/>
        </a:p>
      </dgm:t>
    </dgm:pt>
    <dgm:pt modelId="{A3281682-5311-479D-A47B-68F41D341087}" type="pres">
      <dgm:prSet presAssocID="{3C5AB89F-233D-404C-BD11-645718AB504B}" presName="root2" presStyleCnt="0"/>
      <dgm:spPr/>
    </dgm:pt>
    <dgm:pt modelId="{1AED89DD-E220-48DB-BDAA-4F4CF4952093}" type="pres">
      <dgm:prSet presAssocID="{3C5AB89F-233D-404C-BD11-645718AB504B}" presName="LevelTwoTextNode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D10D66B-6817-4805-AB76-45A46552D1F1}" type="pres">
      <dgm:prSet presAssocID="{3C5AB89F-233D-404C-BD11-645718AB504B}" presName="level3hierChild" presStyleCnt="0"/>
      <dgm:spPr/>
    </dgm:pt>
    <dgm:pt modelId="{D23F58DF-F53B-4979-B882-5440B13812E6}" type="pres">
      <dgm:prSet presAssocID="{22F2BEBC-8C14-4270-BD2C-728920755257}" presName="conn2-1" presStyleLbl="parChTrans1D3" presStyleIdx="12" presStyleCnt="14"/>
      <dgm:spPr/>
      <dgm:t>
        <a:bodyPr/>
        <a:lstStyle/>
        <a:p>
          <a:endParaRPr lang="pt-BR"/>
        </a:p>
      </dgm:t>
    </dgm:pt>
    <dgm:pt modelId="{207A3595-1AF9-41C9-A755-7912F02BC1FA}" type="pres">
      <dgm:prSet presAssocID="{22F2BEBC-8C14-4270-BD2C-728920755257}" presName="connTx" presStyleLbl="parChTrans1D3" presStyleIdx="12" presStyleCnt="14"/>
      <dgm:spPr/>
      <dgm:t>
        <a:bodyPr/>
        <a:lstStyle/>
        <a:p>
          <a:endParaRPr lang="pt-BR"/>
        </a:p>
      </dgm:t>
    </dgm:pt>
    <dgm:pt modelId="{4C3F33F7-F662-427A-90C1-A126D1E562C4}" type="pres">
      <dgm:prSet presAssocID="{F92C4F81-E407-425F-B9B2-EC4D479AEEB4}" presName="root2" presStyleCnt="0"/>
      <dgm:spPr/>
    </dgm:pt>
    <dgm:pt modelId="{1D4CACD5-6361-4B1C-905C-4C0E8CCC0BB9}" type="pres">
      <dgm:prSet presAssocID="{F92C4F81-E407-425F-B9B2-EC4D479AEEB4}" presName="LevelTwoTextNode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12F102D-0F21-475A-966F-331A6E152644}" type="pres">
      <dgm:prSet presAssocID="{F92C4F81-E407-425F-B9B2-EC4D479AEEB4}" presName="level3hierChild" presStyleCnt="0"/>
      <dgm:spPr/>
    </dgm:pt>
    <dgm:pt modelId="{A56F4B55-96AD-428A-925E-6816F891BD9E}" type="pres">
      <dgm:prSet presAssocID="{A162C5B0-E328-4FB5-A7EE-EA43BC0BF85F}" presName="conn2-1" presStyleLbl="parChTrans1D3" presStyleIdx="13" presStyleCnt="14"/>
      <dgm:spPr/>
      <dgm:t>
        <a:bodyPr/>
        <a:lstStyle/>
        <a:p>
          <a:endParaRPr lang="pt-BR"/>
        </a:p>
      </dgm:t>
    </dgm:pt>
    <dgm:pt modelId="{6D13E9A8-D4A3-4A71-A9DA-1A2787A6E022}" type="pres">
      <dgm:prSet presAssocID="{A162C5B0-E328-4FB5-A7EE-EA43BC0BF85F}" presName="connTx" presStyleLbl="parChTrans1D3" presStyleIdx="13" presStyleCnt="14"/>
      <dgm:spPr/>
      <dgm:t>
        <a:bodyPr/>
        <a:lstStyle/>
        <a:p>
          <a:endParaRPr lang="pt-BR"/>
        </a:p>
      </dgm:t>
    </dgm:pt>
    <dgm:pt modelId="{7D3838BC-A9DE-4209-A6F2-4F8393211D85}" type="pres">
      <dgm:prSet presAssocID="{A49E16CC-4749-4B0B-8E2A-6F1A086765D3}" presName="root2" presStyleCnt="0"/>
      <dgm:spPr/>
    </dgm:pt>
    <dgm:pt modelId="{5F96AD06-9AFD-4E11-8DF8-84849A44FB72}" type="pres">
      <dgm:prSet presAssocID="{A49E16CC-4749-4B0B-8E2A-6F1A086765D3}" presName="LevelTwoTextNode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53F391C-01D1-48FE-BF79-BFAA7DCAF59B}" type="pres">
      <dgm:prSet presAssocID="{A49E16CC-4749-4B0B-8E2A-6F1A086765D3}" presName="level3hierChild" presStyleCnt="0"/>
      <dgm:spPr/>
    </dgm:pt>
  </dgm:ptLst>
  <dgm:cxnLst>
    <dgm:cxn modelId="{68972760-3937-4A02-8A93-500550E89CCB}" type="presOf" srcId="{F6185012-94A2-4A41-B8C0-43783303B0B4}" destId="{6A569CC8-EBFA-4719-8599-0F60C4EACB6C}" srcOrd="1" destOrd="0" presId="urn:microsoft.com/office/officeart/2008/layout/HorizontalMultiLevelHierarchy"/>
    <dgm:cxn modelId="{9F04B8CE-F643-47C3-86E9-7814D446352D}" type="presOf" srcId="{A162C5B0-E328-4FB5-A7EE-EA43BC0BF85F}" destId="{6D13E9A8-D4A3-4A71-A9DA-1A2787A6E022}" srcOrd="1" destOrd="0" presId="urn:microsoft.com/office/officeart/2008/layout/HorizontalMultiLevelHierarchy"/>
    <dgm:cxn modelId="{E12EFABB-5E6D-4453-8419-41E946A37800}" type="presOf" srcId="{E591685D-DF66-4315-BE31-E0A9BB03F277}" destId="{8F20571E-D264-4FA2-9862-AFE53B023987}" srcOrd="0" destOrd="0" presId="urn:microsoft.com/office/officeart/2008/layout/HorizontalMultiLevelHierarchy"/>
    <dgm:cxn modelId="{994A01D4-4233-40ED-8E7A-3B163F830E9B}" srcId="{F7D47AE5-1FCD-4AEA-8852-3C7640776B94}" destId="{150BA915-D96F-4FEF-9A98-22E78238684D}" srcOrd="1" destOrd="0" parTransId="{87BDE2F0-C9DD-4DCA-8379-7AB9DAA72589}" sibTransId="{AF04A1A5-B97C-4E31-8196-CA8D417391A5}"/>
    <dgm:cxn modelId="{0E24783E-8D23-4361-9D86-9DB8F6F34A44}" type="presOf" srcId="{39623B8D-49FC-4BE4-91B8-FC9E6539806B}" destId="{039BFA2D-60AB-4CFF-8EC4-BB736BA2CB3A}" srcOrd="0" destOrd="0" presId="urn:microsoft.com/office/officeart/2008/layout/HorizontalMultiLevelHierarchy"/>
    <dgm:cxn modelId="{3144629F-39BE-4EB7-883F-5DC0AF32B816}" type="presOf" srcId="{07055931-A315-478C-A8B1-00C79C10D342}" destId="{4146E754-9E8A-460C-BAAC-0B9A04842204}" srcOrd="0" destOrd="0" presId="urn:microsoft.com/office/officeart/2008/layout/HorizontalMultiLevelHierarchy"/>
    <dgm:cxn modelId="{3DDAB209-A09A-4EDC-8427-FA503C9BC662}" srcId="{F7D47AE5-1FCD-4AEA-8852-3C7640776B94}" destId="{600689E5-3919-43C2-A248-201B12F42A75}" srcOrd="0" destOrd="0" parTransId="{E591685D-DF66-4315-BE31-E0A9BB03F277}" sibTransId="{6C5A1425-1787-4D75-B899-16FD0098728C}"/>
    <dgm:cxn modelId="{B549E93F-1AC7-4EC7-833D-68621CCA0DB5}" srcId="{C5422E44-0A95-48A3-8497-3259E15BEC87}" destId="{EBCD035A-C392-4BF7-90CE-5E8590847B94}" srcOrd="0" destOrd="0" parTransId="{C29777E2-1AB2-4B0B-99B0-684903C0DF3D}" sibTransId="{A86A0976-29E8-4ED7-9428-AC53EB4EEE3C}"/>
    <dgm:cxn modelId="{A6B3A93C-E893-429F-B2B4-185568ACD9D8}" srcId="{C5422E44-0A95-48A3-8497-3259E15BEC87}" destId="{AE780A5E-B089-47B9-A35C-2CCA4785852B}" srcOrd="6" destOrd="0" parTransId="{1837DF9E-BC05-42BE-A732-F4AF02CCD1C9}" sibTransId="{419025B0-8348-4C91-8D9A-BD0CFB1E7775}"/>
    <dgm:cxn modelId="{2E6F2135-AC24-448E-9392-698D25666E09}" type="presOf" srcId="{169BCE3D-3B2B-49CA-9136-32BA51A6B9BB}" destId="{55049317-4D78-49B5-8F8E-899ED91BA4FA}" srcOrd="0" destOrd="0" presId="urn:microsoft.com/office/officeart/2008/layout/HorizontalMultiLevelHierarchy"/>
    <dgm:cxn modelId="{46E0E7F7-AFEB-4173-A2FE-765054D39964}" type="presOf" srcId="{22F2BEBC-8C14-4270-BD2C-728920755257}" destId="{D23F58DF-F53B-4979-B882-5440B13812E6}" srcOrd="0" destOrd="0" presId="urn:microsoft.com/office/officeart/2008/layout/HorizontalMultiLevelHierarchy"/>
    <dgm:cxn modelId="{686C928E-FB9C-4C5F-B2A1-2B8AF39AD613}" type="presOf" srcId="{07055931-A315-478C-A8B1-00C79C10D342}" destId="{D27F4A1A-361F-414E-9483-2ECCEF3F226E}" srcOrd="1" destOrd="0" presId="urn:microsoft.com/office/officeart/2008/layout/HorizontalMultiLevelHierarchy"/>
    <dgm:cxn modelId="{37E8B917-0E55-473B-8DE6-B6CD78F2FFFD}" type="presOf" srcId="{8B86DA01-A0E3-4314-B207-4DD655ADF728}" destId="{264D8933-5A60-458B-8882-733840214A50}" srcOrd="1" destOrd="0" presId="urn:microsoft.com/office/officeart/2008/layout/HorizontalMultiLevelHierarchy"/>
    <dgm:cxn modelId="{5573E1C5-DB76-4D4D-BF35-6901D8C60F72}" type="presOf" srcId="{50F578EC-6F9C-42B0-8F3D-3B991B7BCEDA}" destId="{944877F3-76C4-4778-9510-1B4ABF727523}" srcOrd="0" destOrd="0" presId="urn:microsoft.com/office/officeart/2008/layout/HorizontalMultiLevelHierarchy"/>
    <dgm:cxn modelId="{12A196AD-6C3C-4312-B48C-BADFCEC65D04}" type="presOf" srcId="{1837DF9E-BC05-42BE-A732-F4AF02CCD1C9}" destId="{F71332C2-8020-4506-97E9-36D21133945C}" srcOrd="1" destOrd="0" presId="urn:microsoft.com/office/officeart/2008/layout/HorizontalMultiLevelHierarchy"/>
    <dgm:cxn modelId="{E2B9883F-9FBB-493F-B995-4397D9E44D91}" type="presOf" srcId="{A49E16CC-4749-4B0B-8E2A-6F1A086765D3}" destId="{5F96AD06-9AFD-4E11-8DF8-84849A44FB72}" srcOrd="0" destOrd="0" presId="urn:microsoft.com/office/officeart/2008/layout/HorizontalMultiLevelHierarchy"/>
    <dgm:cxn modelId="{6382833C-BDA6-4AEB-9F4F-686A897164B3}" srcId="{05109E17-F7EC-424A-A5A9-545E6B9AB3B9}" destId="{39623B8D-49FC-4BE4-91B8-FC9E6539806B}" srcOrd="0" destOrd="0" parTransId="{8A6B3C8F-C646-4DC2-AF91-B8757CC14A74}" sibTransId="{4087DD2E-B0AB-49E0-BFEA-33074E68FDE7}"/>
    <dgm:cxn modelId="{2BC51307-7EB8-4CD0-B37F-355A62C3CE0F}" srcId="{F7D47AE5-1FCD-4AEA-8852-3C7640776B94}" destId="{3C5AB89F-233D-404C-BD11-645718AB504B}" srcOrd="2" destOrd="0" parTransId="{93D4BB79-031B-44FE-BF09-FC6392074EA9}" sibTransId="{FD9BE3D0-F6C0-473B-AE5E-41060454E703}"/>
    <dgm:cxn modelId="{AE86ACDE-9442-41CE-8464-0221A805F412}" type="presOf" srcId="{797F2745-2E00-42AE-A19E-5D664D9DED3B}" destId="{3A06DE7C-6BF6-408A-8C11-144DA1A01086}" srcOrd="0" destOrd="0" presId="urn:microsoft.com/office/officeart/2008/layout/HorizontalMultiLevelHierarchy"/>
    <dgm:cxn modelId="{36EE1E8F-D475-4BB0-94E9-AED0A86F1823}" srcId="{C5422E44-0A95-48A3-8497-3259E15BEC87}" destId="{B69F6604-92B4-48D3-82F6-AC2803F6EABD}" srcOrd="1" destOrd="0" parTransId="{8B86DA01-A0E3-4314-B207-4DD655ADF728}" sibTransId="{BCF9D0D6-9F95-4523-8D88-B9859B89760C}"/>
    <dgm:cxn modelId="{749E7D9A-FC03-45EB-96D5-3A4B82A897DA}" type="presOf" srcId="{A162C5B0-E328-4FB5-A7EE-EA43BC0BF85F}" destId="{A56F4B55-96AD-428A-925E-6816F891BD9E}" srcOrd="0" destOrd="0" presId="urn:microsoft.com/office/officeart/2008/layout/HorizontalMultiLevelHierarchy"/>
    <dgm:cxn modelId="{B4C6A744-9F2D-4B74-9356-19D7BF0374B5}" type="presOf" srcId="{F92C4F81-E407-425F-B9B2-EC4D479AEEB4}" destId="{1D4CACD5-6361-4B1C-905C-4C0E8CCC0BB9}" srcOrd="0" destOrd="0" presId="urn:microsoft.com/office/officeart/2008/layout/HorizontalMultiLevelHierarchy"/>
    <dgm:cxn modelId="{0583766C-C545-4373-B309-79516189F55D}" type="presOf" srcId="{8ED52863-6D44-4011-8392-3C424E2EAB7C}" destId="{FA2F7AB0-8C94-47B9-9627-F59995FBCF17}" srcOrd="0" destOrd="0" presId="urn:microsoft.com/office/officeart/2008/layout/HorizontalMultiLevelHierarchy"/>
    <dgm:cxn modelId="{68632E42-1BF4-423B-8A16-D40DA47A6367}" srcId="{C5422E44-0A95-48A3-8497-3259E15BEC87}" destId="{46C1E06D-1D95-4BAB-8C1D-6D3DBE819A80}" srcOrd="3" destOrd="0" parTransId="{8ED52863-6D44-4011-8392-3C424E2EAB7C}" sibTransId="{424177D2-9517-49DE-9AEF-8B986D6F5BA4}"/>
    <dgm:cxn modelId="{C13715D4-1EE2-4DED-8B9A-55435CD214A0}" type="presOf" srcId="{1837DF9E-BC05-42BE-A732-F4AF02CCD1C9}" destId="{4E0B0809-320C-4E4D-998F-87C5776DADCC}" srcOrd="0" destOrd="0" presId="urn:microsoft.com/office/officeart/2008/layout/HorizontalMultiLevelHierarchy"/>
    <dgm:cxn modelId="{479F9D85-3C76-491E-A941-734DC4E88448}" type="presOf" srcId="{6DC984DC-A2EC-4CA2-87D3-E441A6F46F54}" destId="{68F24113-FB7E-46C8-B0DB-2CAA5BD4208E}" srcOrd="0" destOrd="0" presId="urn:microsoft.com/office/officeart/2008/layout/HorizontalMultiLevelHierarchy"/>
    <dgm:cxn modelId="{42116F84-469B-4FD1-B092-E4563ABA657E}" type="presOf" srcId="{17807888-C1A6-4AD5-AD89-1CC159ADE366}" destId="{260FBA3F-EFE3-4A30-8971-D21F6874DDE5}" srcOrd="1" destOrd="0" presId="urn:microsoft.com/office/officeart/2008/layout/HorizontalMultiLevelHierarchy"/>
    <dgm:cxn modelId="{4221354B-82D5-447E-B2C2-E2A8F2D51F37}" srcId="{6DC984DC-A2EC-4CA2-87D3-E441A6F46F54}" destId="{A49E16CC-4749-4B0B-8E2A-6F1A086765D3}" srcOrd="3" destOrd="0" parTransId="{A162C5B0-E328-4FB5-A7EE-EA43BC0BF85F}" sibTransId="{563D5F91-B5F4-4576-8938-15818045EB50}"/>
    <dgm:cxn modelId="{9AB01D8C-FE3A-475E-91B5-090DCB20A0EC}" type="presOf" srcId="{A1EDDC3B-E4D2-4BFD-B8C9-01606D06EB73}" destId="{C44C4ED2-6EB4-4FD0-9804-FDA2B0A55AB9}" srcOrd="0" destOrd="0" presId="urn:microsoft.com/office/officeart/2008/layout/HorizontalMultiLevelHierarchy"/>
    <dgm:cxn modelId="{177522C2-7BB8-4D7D-AB6E-2DC4D54C0699}" type="presOf" srcId="{87BDE2F0-C9DD-4DCA-8379-7AB9DAA72589}" destId="{B1A1D450-DF5C-4DEA-9ABD-9EC710473338}" srcOrd="0" destOrd="0" presId="urn:microsoft.com/office/officeart/2008/layout/HorizontalMultiLevelHierarchy"/>
    <dgm:cxn modelId="{5CF98D2D-171E-4CCF-96BC-1A02442F6E47}" type="presOf" srcId="{A52B1211-05E5-4477-AD20-B56FB823F271}" destId="{72C7536D-CCCF-4A6A-A9B4-E3A7A79C1643}" srcOrd="0" destOrd="0" presId="urn:microsoft.com/office/officeart/2008/layout/HorizontalMultiLevelHierarchy"/>
    <dgm:cxn modelId="{DC17E253-6A3E-4FEF-99DB-1BA8715EB81D}" type="presOf" srcId="{B69F6604-92B4-48D3-82F6-AC2803F6EABD}" destId="{69857D35-43F6-4102-A7D1-74C5795728E6}" srcOrd="0" destOrd="0" presId="urn:microsoft.com/office/officeart/2008/layout/HorizontalMultiLevelHierarchy"/>
    <dgm:cxn modelId="{830D3B84-07FA-4E91-A717-E47D9951FBA2}" type="presOf" srcId="{22F2BEBC-8C14-4270-BD2C-728920755257}" destId="{207A3595-1AF9-41C9-A755-7912F02BC1FA}" srcOrd="1" destOrd="0" presId="urn:microsoft.com/office/officeart/2008/layout/HorizontalMultiLevelHierarchy"/>
    <dgm:cxn modelId="{3D112714-D41A-4FF2-BE8C-7B5E50795FE1}" srcId="{C5422E44-0A95-48A3-8497-3259E15BEC87}" destId="{F1EE232C-E8D5-4E46-BF71-A23E46062FE6}" srcOrd="7" destOrd="0" parTransId="{8D6E93FB-B1DF-40F2-AF8A-CD23FAD84CDE}" sibTransId="{749F5327-3A8C-4333-B0F7-CDF2B33EC9C7}"/>
    <dgm:cxn modelId="{7A7F2B2B-5A0C-4FCE-80FB-6F2ED45F08D7}" type="presOf" srcId="{EF777281-F417-40E6-B8CE-48D23AC66024}" destId="{6EDF8617-A621-4ED2-8B35-E6D68AF4ED0F}" srcOrd="1" destOrd="0" presId="urn:microsoft.com/office/officeart/2008/layout/HorizontalMultiLevelHierarchy"/>
    <dgm:cxn modelId="{701B472E-9270-4D4B-B4E5-2242CB826EDF}" type="presOf" srcId="{8ED52863-6D44-4011-8392-3C424E2EAB7C}" destId="{8745A199-4207-45E9-8205-E6A567DFAA06}" srcOrd="1" destOrd="0" presId="urn:microsoft.com/office/officeart/2008/layout/HorizontalMultiLevelHierarchy"/>
    <dgm:cxn modelId="{AC98643F-1AEC-4D80-B46B-0D347800DF1D}" srcId="{C5422E44-0A95-48A3-8497-3259E15BEC87}" destId="{2A5113D1-A280-4FA5-9259-AF9062D023B9}" srcOrd="4" destOrd="0" parTransId="{17807888-C1A6-4AD5-AD89-1CC159ADE366}" sibTransId="{CE4F1C9A-9710-46A8-973C-254E198820DE}"/>
    <dgm:cxn modelId="{3B2F4E40-1858-48B2-96B1-817D851F4E50}" type="presOf" srcId="{F6185012-94A2-4A41-B8C0-43783303B0B4}" destId="{0A86D368-5F98-4B40-BB83-476F835CB4F4}" srcOrd="0" destOrd="0" presId="urn:microsoft.com/office/officeart/2008/layout/HorizontalMultiLevelHierarchy"/>
    <dgm:cxn modelId="{DD669563-688C-4142-8041-005FE8DA22A2}" srcId="{6DC984DC-A2EC-4CA2-87D3-E441A6F46F54}" destId="{F7D47AE5-1FCD-4AEA-8852-3C7640776B94}" srcOrd="1" destOrd="0" parTransId="{F5C5A1EF-3B83-4CEB-982F-F0047BD37BA6}" sibTransId="{5B42BAB3-A6E6-43F5-A90C-BC55EBD7B2EC}"/>
    <dgm:cxn modelId="{9CB676D2-29B3-4787-B420-AA94E1FAA0EA}" type="presOf" srcId="{93D4BB79-031B-44FE-BF09-FC6392074EA9}" destId="{C71B4686-C49E-4E6E-B5A7-4CC70636D31F}" srcOrd="0" destOrd="0" presId="urn:microsoft.com/office/officeart/2008/layout/HorizontalMultiLevelHierarchy"/>
    <dgm:cxn modelId="{ECD21916-24C1-4D2F-8B69-2C82963394AF}" type="presOf" srcId="{717ACDB9-5232-4679-87A4-0C2B072E3B9F}" destId="{6DC3B513-4333-4E57-92CF-F01535D1BA82}" srcOrd="1" destOrd="0" presId="urn:microsoft.com/office/officeart/2008/layout/HorizontalMultiLevelHierarchy"/>
    <dgm:cxn modelId="{897031C4-469A-4A14-824F-C7886FCAAE9A}" srcId="{A1EDDC3B-E4D2-4BFD-B8C9-01606D06EB73}" destId="{7116DBCF-8566-417E-A73E-60E2BCFBBF2E}" srcOrd="0" destOrd="0" parTransId="{A52B1211-05E5-4477-AD20-B56FB823F271}" sibTransId="{2CA62651-EC01-474A-A7E7-6C429DD478A6}"/>
    <dgm:cxn modelId="{1A9A77D1-CA81-489A-A8BE-0936C78E98F8}" type="presOf" srcId="{2A8B8F48-F65B-48B8-94D7-7EC051152D5D}" destId="{F1CC8F67-451B-4382-82D7-CA5BB9F8A6DC}" srcOrd="0" destOrd="0" presId="urn:microsoft.com/office/officeart/2008/layout/HorizontalMultiLevelHierarchy"/>
    <dgm:cxn modelId="{0FD0B473-BBF8-4B49-AA1E-D507FFB3BB65}" type="presOf" srcId="{8B86DA01-A0E3-4314-B207-4DD655ADF728}" destId="{8823DFF7-2C66-4596-8D53-B14A39012CDF}" srcOrd="0" destOrd="0" presId="urn:microsoft.com/office/officeart/2008/layout/HorizontalMultiLevelHierarchy"/>
    <dgm:cxn modelId="{B663A3E1-A8C6-4DED-B02C-5BC251A5652E}" srcId="{C5422E44-0A95-48A3-8497-3259E15BEC87}" destId="{2A8B8F48-F65B-48B8-94D7-7EC051152D5D}" srcOrd="2" destOrd="0" parTransId="{50F578EC-6F9C-42B0-8F3D-3B991B7BCEDA}" sibTransId="{787F5D0F-F230-49AA-852A-651132DEE4A6}"/>
    <dgm:cxn modelId="{A8A9353A-B975-4A63-96F9-BF56142A1DBA}" srcId="{6DC984DC-A2EC-4CA2-87D3-E441A6F46F54}" destId="{F92C4F81-E407-425F-B9B2-EC4D479AEEB4}" srcOrd="2" destOrd="0" parTransId="{22F2BEBC-8C14-4270-BD2C-728920755257}" sibTransId="{FE0C5DA6-D766-4097-8C48-100F2D0ED644}"/>
    <dgm:cxn modelId="{5349A5D2-984D-4CF2-9662-76196A34B985}" type="presOf" srcId="{93D4BB79-031B-44FE-BF09-FC6392074EA9}" destId="{46A87940-68E9-4FEE-B08F-DA51161BD3D1}" srcOrd="1" destOrd="0" presId="urn:microsoft.com/office/officeart/2008/layout/HorizontalMultiLevelHierarchy"/>
    <dgm:cxn modelId="{7BA52932-73A6-44E0-8F46-3753E33EC592}" type="presOf" srcId="{C1F9AEEC-3C10-4FCC-886D-8D5FB5EAC804}" destId="{54E7D2BA-10A1-49C4-A192-BFD840ED6BEF}" srcOrd="0" destOrd="0" presId="urn:microsoft.com/office/officeart/2008/layout/HorizontalMultiLevelHierarchy"/>
    <dgm:cxn modelId="{034D8A62-D218-4B52-9FB7-8B91E2B781C1}" srcId="{797F2745-2E00-42AE-A19E-5D664D9DED3B}" destId="{6DC984DC-A2EC-4CA2-87D3-E441A6F46F54}" srcOrd="1" destOrd="0" parTransId="{F6185012-94A2-4A41-B8C0-43783303B0B4}" sibTransId="{C32707FE-178B-49B3-ABD4-F4954C16637B}"/>
    <dgm:cxn modelId="{18240924-A2D1-4483-AD2E-E3C0F5A8AAFD}" type="presOf" srcId="{E8E1D374-DC59-4051-A70C-4B3A1826DCBA}" destId="{970988DE-BE26-4887-8B0E-BB30DA6E9DBC}" srcOrd="0" destOrd="0" presId="urn:microsoft.com/office/officeart/2008/layout/HorizontalMultiLevelHierarchy"/>
    <dgm:cxn modelId="{0EA965DA-35FF-4C68-ADD1-A489A0E21E68}" type="presOf" srcId="{8A6B3C8F-C646-4DC2-AF91-B8757CC14A74}" destId="{AE346D6A-35C5-48FA-A56D-B6B23CC13EBF}" srcOrd="0" destOrd="0" presId="urn:microsoft.com/office/officeart/2008/layout/HorizontalMultiLevelHierarchy"/>
    <dgm:cxn modelId="{00CFEBF6-7A77-4B45-9E3A-8CA356475CF7}" type="presOf" srcId="{150BA915-D96F-4FEF-9A98-22E78238684D}" destId="{3D28DD8D-0348-4666-8CE8-490C6D99499A}" srcOrd="0" destOrd="0" presId="urn:microsoft.com/office/officeart/2008/layout/HorizontalMultiLevelHierarchy"/>
    <dgm:cxn modelId="{B9448124-9B96-44C8-8150-7CC01553A1E9}" type="presOf" srcId="{8D6E93FB-B1DF-40F2-AF8A-CD23FAD84CDE}" destId="{575AABF7-04F7-45A9-8A09-92F117B77BE8}" srcOrd="0" destOrd="0" presId="urn:microsoft.com/office/officeart/2008/layout/HorizontalMultiLevelHierarchy"/>
    <dgm:cxn modelId="{F9F81F8E-811E-449C-A4EF-24A0632B2A72}" type="presOf" srcId="{05109E17-F7EC-424A-A5A9-545E6B9AB3B9}" destId="{594FFF9B-87AE-4130-B4E6-78B4BBAFD521}" srcOrd="0" destOrd="0" presId="urn:microsoft.com/office/officeart/2008/layout/HorizontalMultiLevelHierarchy"/>
    <dgm:cxn modelId="{B62C4EE1-6ED7-4B9F-9065-74CB79A848DB}" type="presOf" srcId="{8AC1545F-6398-4458-939F-98CCFB9F0760}" destId="{25EB379F-1A1F-41E9-A991-27DA77C2C046}" srcOrd="1" destOrd="0" presId="urn:microsoft.com/office/officeart/2008/layout/HorizontalMultiLevelHierarchy"/>
    <dgm:cxn modelId="{32A4D4D9-79FA-4E37-A66B-B72632C53124}" type="presOf" srcId="{BDE1B64F-A547-46A4-B808-F26058456DEE}" destId="{4C5329CB-C833-4512-9FBA-B7FF50436403}" srcOrd="0" destOrd="0" presId="urn:microsoft.com/office/officeart/2008/layout/HorizontalMultiLevelHierarchy"/>
    <dgm:cxn modelId="{0D2345C2-3779-41CE-8814-38FF249C758A}" type="presOf" srcId="{F1EE232C-E8D5-4E46-BF71-A23E46062FE6}" destId="{2012A96D-DE7E-43CA-8B78-D48FB87EBC6E}" srcOrd="0" destOrd="0" presId="urn:microsoft.com/office/officeart/2008/layout/HorizontalMultiLevelHierarchy"/>
    <dgm:cxn modelId="{538D1D1D-328C-4ECD-AF02-854080CA88C9}" type="presOf" srcId="{5D2F29B9-1EF5-486F-BD21-9EFB9D788A37}" destId="{B24D5654-A53B-4543-B6C7-9E4D352EA4CE}" srcOrd="0" destOrd="0" presId="urn:microsoft.com/office/officeart/2008/layout/HorizontalMultiLevelHierarchy"/>
    <dgm:cxn modelId="{C9D64A91-B555-4FB9-B156-989FB08BE9CC}" srcId="{C5422E44-0A95-48A3-8497-3259E15BEC87}" destId="{9D1E7AD4-E223-4C32-B7A8-FDFDFCFE3F11}" srcOrd="9" destOrd="0" parTransId="{C1F9AEEC-3C10-4FCC-886D-8D5FB5EAC804}" sibTransId="{F81F11FE-E2F7-4C0B-B89D-2F897AFCCB98}"/>
    <dgm:cxn modelId="{AD110820-AE79-4295-8A72-BA9568AD08D1}" type="presOf" srcId="{EBCD035A-C392-4BF7-90CE-5E8590847B94}" destId="{8CF5B309-7B9A-47FE-827A-7BD836C8D939}" srcOrd="0" destOrd="0" presId="urn:microsoft.com/office/officeart/2008/layout/HorizontalMultiLevelHierarchy"/>
    <dgm:cxn modelId="{3A2C2B12-B409-46E5-BA3A-E361452F6EF9}" srcId="{A1EDDC3B-E4D2-4BFD-B8C9-01606D06EB73}" destId="{169BCE3D-3B2B-49CA-9136-32BA51A6B9BB}" srcOrd="2" destOrd="0" parTransId="{E918AD31-027D-4A88-910D-D7EDD22224AB}" sibTransId="{862B1C76-23FE-4EE9-9B33-D40F4B2C001B}"/>
    <dgm:cxn modelId="{BC409F64-53B3-450C-8D55-2BC339958D9C}" type="presOf" srcId="{C1F9AEEC-3C10-4FCC-886D-8D5FB5EAC804}" destId="{07E8ADA2-60EC-43B3-B3C1-03DEADA6D4F8}" srcOrd="1" destOrd="0" presId="urn:microsoft.com/office/officeart/2008/layout/HorizontalMultiLevelHierarchy"/>
    <dgm:cxn modelId="{03BAEB16-55B9-4B29-8ABD-A8543C967406}" type="presOf" srcId="{17807888-C1A6-4AD5-AD89-1CC159ADE366}" destId="{EAD0F89E-60F4-4175-BC4C-0B8F7CE01ECF}" srcOrd="0" destOrd="0" presId="urn:microsoft.com/office/officeart/2008/layout/HorizontalMultiLevelHierarchy"/>
    <dgm:cxn modelId="{32C13966-E5C3-4A75-BB1B-514FDD31DF61}" srcId="{797F2745-2E00-42AE-A19E-5D664D9DED3B}" destId="{C5422E44-0A95-48A3-8497-3259E15BEC87}" srcOrd="0" destOrd="0" parTransId="{E8E1D374-DC59-4051-A70C-4B3A1826DCBA}" sibTransId="{B410475B-1C36-4C71-95F3-5CDC0F71F944}"/>
    <dgm:cxn modelId="{62ACCBE1-0787-4EAE-BDD7-7580922D3BD3}" type="presOf" srcId="{EF777281-F417-40E6-B8CE-48D23AC66024}" destId="{74C2FDEE-E07F-4400-8088-E16A9C535572}" srcOrd="0" destOrd="0" presId="urn:microsoft.com/office/officeart/2008/layout/HorizontalMultiLevelHierarchy"/>
    <dgm:cxn modelId="{FDE4868E-ED66-4530-B388-5FCF912F805A}" type="presOf" srcId="{F5C5A1EF-3B83-4CEB-982F-F0047BD37BA6}" destId="{45444C6A-26CC-41C7-BD90-78CBEF98FF15}" srcOrd="0" destOrd="0" presId="urn:microsoft.com/office/officeart/2008/layout/HorizontalMultiLevelHierarchy"/>
    <dgm:cxn modelId="{7467F27D-D178-42E8-BCD5-5AC923B448DE}" type="presOf" srcId="{8AC1545F-6398-4458-939F-98CCFB9F0760}" destId="{0E9A101D-F2F8-4CA1-8580-B91B1C538D1A}" srcOrd="0" destOrd="0" presId="urn:microsoft.com/office/officeart/2008/layout/HorizontalMultiLevelHierarchy"/>
    <dgm:cxn modelId="{4BA0C1E8-EDF0-4903-BE1C-8F8EF9857118}" type="presOf" srcId="{C29777E2-1AB2-4B0B-99B0-684903C0DF3D}" destId="{BB7E79FC-0177-41B5-A13B-A84078B456FB}" srcOrd="0" destOrd="0" presId="urn:microsoft.com/office/officeart/2008/layout/HorizontalMultiLevelHierarchy"/>
    <dgm:cxn modelId="{40E03904-8ACB-4CE3-8642-28E0CBC8A619}" type="presOf" srcId="{F7D47AE5-1FCD-4AEA-8852-3C7640776B94}" destId="{9206A1B1-2B27-48ED-9B61-D8D0EAD6318D}" srcOrd="0" destOrd="0" presId="urn:microsoft.com/office/officeart/2008/layout/HorizontalMultiLevelHierarchy"/>
    <dgm:cxn modelId="{06E6644D-EF99-447A-A4AF-0B3F061039BF}" type="presOf" srcId="{E8E1D374-DC59-4051-A70C-4B3A1826DCBA}" destId="{764F7027-1B9C-4A9C-9337-3FF829991188}" srcOrd="1" destOrd="0" presId="urn:microsoft.com/office/officeart/2008/layout/HorizontalMultiLevelHierarchy"/>
    <dgm:cxn modelId="{D84F786F-193D-4DF5-BAEE-0AA45C189C0C}" type="presOf" srcId="{50F578EC-6F9C-42B0-8F3D-3B991B7BCEDA}" destId="{EF63B2AA-769D-4122-9EAB-A0D9F95299F5}" srcOrd="1" destOrd="0" presId="urn:microsoft.com/office/officeart/2008/layout/HorizontalMultiLevelHierarchy"/>
    <dgm:cxn modelId="{DDA085DB-98E5-4FA7-8F16-D6A40558B7E6}" type="presOf" srcId="{600689E5-3919-43C2-A248-201B12F42A75}" destId="{596F3CCE-0506-4511-929E-E863F264DAB3}" srcOrd="0" destOrd="0" presId="urn:microsoft.com/office/officeart/2008/layout/HorizontalMultiLevelHierarchy"/>
    <dgm:cxn modelId="{3186467F-700D-4411-A752-F7A2918A00E6}" type="presOf" srcId="{AE780A5E-B089-47B9-A35C-2CCA4785852B}" destId="{284B100C-A86F-4778-9920-AE72A116A31D}" srcOrd="0" destOrd="0" presId="urn:microsoft.com/office/officeart/2008/layout/HorizontalMultiLevelHierarchy"/>
    <dgm:cxn modelId="{35731E1E-7FCA-4978-BD17-BC9BBB660AC4}" type="presOf" srcId="{8A6B3C8F-C646-4DC2-AF91-B8757CC14A74}" destId="{FE3595C4-A018-49C9-A0DA-2DC2EEC9E5AD}" srcOrd="1" destOrd="0" presId="urn:microsoft.com/office/officeart/2008/layout/HorizontalMultiLevelHierarchy"/>
    <dgm:cxn modelId="{8FC5A378-70B7-4C8B-9A23-34927F38DFF9}" type="presOf" srcId="{87BDE2F0-C9DD-4DCA-8379-7AB9DAA72589}" destId="{0895951C-A0A2-4DF1-BC9F-98DB4740D344}" srcOrd="1" destOrd="0" presId="urn:microsoft.com/office/officeart/2008/layout/HorizontalMultiLevelHierarchy"/>
    <dgm:cxn modelId="{FF2E6086-7B2C-4A24-82E4-06B34BE8C193}" type="presOf" srcId="{E918AD31-027D-4A88-910D-D7EDD22224AB}" destId="{40B6F2BA-34A8-4217-BF6B-99FEC3B87ED7}" srcOrd="1" destOrd="0" presId="urn:microsoft.com/office/officeart/2008/layout/HorizontalMultiLevelHierarchy"/>
    <dgm:cxn modelId="{6D963CA0-4102-4330-B135-E0F38AA18D40}" type="presOf" srcId="{2A5113D1-A280-4FA5-9259-AF9062D023B9}" destId="{AB70AC56-95B7-4D91-902A-D24B86C9BE95}" srcOrd="0" destOrd="0" presId="urn:microsoft.com/office/officeart/2008/layout/HorizontalMultiLevelHierarchy"/>
    <dgm:cxn modelId="{9278BC42-04F9-4AD5-8D1A-7CFBDDFC7B75}" type="presOf" srcId="{717ACDB9-5232-4679-87A4-0C2B072E3B9F}" destId="{EFFD63E9-6B47-47A9-AEAF-209E3C956CD8}" srcOrd="0" destOrd="0" presId="urn:microsoft.com/office/officeart/2008/layout/HorizontalMultiLevelHierarchy"/>
    <dgm:cxn modelId="{167647FD-E084-4FDC-80A1-4ADAA2EE36C6}" type="presOf" srcId="{84E09FC2-E9D7-43FE-893B-9250B6370776}" destId="{90267501-63BE-46AE-AC8B-0F694D40FEE6}" srcOrd="0" destOrd="0" presId="urn:microsoft.com/office/officeart/2008/layout/HorizontalMultiLevelHierarchy"/>
    <dgm:cxn modelId="{D293469A-7DDE-46D9-ACAE-B4EDA2E1F369}" type="presOf" srcId="{9D1E7AD4-E223-4C32-B7A8-FDFDFCFE3F11}" destId="{9393143B-D931-41ED-AF07-9559430D56F6}" srcOrd="0" destOrd="0" presId="urn:microsoft.com/office/officeart/2008/layout/HorizontalMultiLevelHierarchy"/>
    <dgm:cxn modelId="{66FA4072-2193-4038-80B6-ABCA35EB1881}" type="presOf" srcId="{C29777E2-1AB2-4B0B-99B0-684903C0DF3D}" destId="{1D35A13B-361A-4DBA-82CC-FC1A1E2D76AA}" srcOrd="1" destOrd="0" presId="urn:microsoft.com/office/officeart/2008/layout/HorizontalMultiLevelHierarchy"/>
    <dgm:cxn modelId="{0AC87BD9-FBE5-459A-82D4-E8DD52F11915}" srcId="{C5422E44-0A95-48A3-8497-3259E15BEC87}" destId="{BDE1B64F-A547-46A4-B808-F26058456DEE}" srcOrd="8" destOrd="0" parTransId="{07055931-A315-478C-A8B1-00C79C10D342}" sibTransId="{79BBF633-B1F5-4FC8-A178-ADAB1C16156B}"/>
    <dgm:cxn modelId="{4025A7EC-F3B1-4B93-BED6-FC6C1F07CBB2}" type="presOf" srcId="{F5C5A1EF-3B83-4CEB-982F-F0047BD37BA6}" destId="{A92FFAFE-009E-40A0-AC55-FB22F961858D}" srcOrd="1" destOrd="0" presId="urn:microsoft.com/office/officeart/2008/layout/HorizontalMultiLevelHierarchy"/>
    <dgm:cxn modelId="{2115F478-3109-4D67-9FA1-DE0BD52FFB1C}" srcId="{6DC984DC-A2EC-4CA2-87D3-E441A6F46F54}" destId="{05109E17-F7EC-424A-A5A9-545E6B9AB3B9}" srcOrd="0" destOrd="0" parTransId="{8AC1545F-6398-4458-939F-98CCFB9F0760}" sibTransId="{7EBFF25B-F186-460D-BE73-EDC6C9E127DB}"/>
    <dgm:cxn modelId="{9A475E9A-8CDE-4CB7-95D3-BC4349034C3B}" type="presOf" srcId="{3C5AB89F-233D-404C-BD11-645718AB504B}" destId="{1AED89DD-E220-48DB-BDAA-4F4CF4952093}" srcOrd="0" destOrd="0" presId="urn:microsoft.com/office/officeart/2008/layout/HorizontalMultiLevelHierarchy"/>
    <dgm:cxn modelId="{22EAB452-9B5E-4DCC-90A1-03A71D103942}" type="presOf" srcId="{46C1E06D-1D95-4BAB-8C1D-6D3DBE819A80}" destId="{280FB6CF-15A2-43E8-9508-0F8CB96C2EE0}" srcOrd="0" destOrd="0" presId="urn:microsoft.com/office/officeart/2008/layout/HorizontalMultiLevelHierarchy"/>
    <dgm:cxn modelId="{2221A975-D420-4936-85D5-5D4F056D1D39}" srcId="{A1EDDC3B-E4D2-4BFD-B8C9-01606D06EB73}" destId="{84E09FC2-E9D7-43FE-893B-9250B6370776}" srcOrd="1" destOrd="0" parTransId="{EF777281-F417-40E6-B8CE-48D23AC66024}" sibTransId="{AF876EEA-AFC7-4D4A-9C9F-D1889CAEE41F}"/>
    <dgm:cxn modelId="{AE61679C-2220-4702-8AC7-B4738C9C4D4C}" srcId="{C5422E44-0A95-48A3-8497-3259E15BEC87}" destId="{A1EDDC3B-E4D2-4BFD-B8C9-01606D06EB73}" srcOrd="5" destOrd="0" parTransId="{717ACDB9-5232-4679-87A4-0C2B072E3B9F}" sibTransId="{64ECAA89-7BC0-463C-AE17-D27F6FBBA900}"/>
    <dgm:cxn modelId="{D1B53488-2AD9-4CAC-A6C3-A8696262A37A}" type="presOf" srcId="{8D6E93FB-B1DF-40F2-AF8A-CD23FAD84CDE}" destId="{EA0A98C4-8BFF-41C3-9616-4D16F6AB41D5}" srcOrd="1" destOrd="0" presId="urn:microsoft.com/office/officeart/2008/layout/HorizontalMultiLevelHierarchy"/>
    <dgm:cxn modelId="{36F4FC58-853D-41BE-A991-939F73CDC0B4}" type="presOf" srcId="{E591685D-DF66-4315-BE31-E0A9BB03F277}" destId="{5D2BC9EA-E810-4533-867B-4315DCEE40A4}" srcOrd="1" destOrd="0" presId="urn:microsoft.com/office/officeart/2008/layout/HorizontalMultiLevelHierarchy"/>
    <dgm:cxn modelId="{67D44564-8AE0-4AFA-B080-01252BA6B14E}" srcId="{5D2F29B9-1EF5-486F-BD21-9EFB9D788A37}" destId="{797F2745-2E00-42AE-A19E-5D664D9DED3B}" srcOrd="0" destOrd="0" parTransId="{79082922-313D-4CCD-A857-70EC05F85D62}" sibTransId="{92AFBDD0-C574-4FBD-8AE0-3D02D3ACF749}"/>
    <dgm:cxn modelId="{708854A0-22D4-4D53-93B0-2C46DAA0FE4D}" type="presOf" srcId="{A52B1211-05E5-4477-AD20-B56FB823F271}" destId="{DF229F9C-EB2E-4B2D-873E-6006CCA6CC76}" srcOrd="1" destOrd="0" presId="urn:microsoft.com/office/officeart/2008/layout/HorizontalMultiLevelHierarchy"/>
    <dgm:cxn modelId="{C8BC1A15-545E-430F-9AB3-24ED5F86E087}" type="presOf" srcId="{E918AD31-027D-4A88-910D-D7EDD22224AB}" destId="{58F1B812-3B08-4056-931C-A064EC87263F}" srcOrd="0" destOrd="0" presId="urn:microsoft.com/office/officeart/2008/layout/HorizontalMultiLevelHierarchy"/>
    <dgm:cxn modelId="{2028FA81-945F-4848-BA3E-471F7062CF06}" type="presOf" srcId="{C5422E44-0A95-48A3-8497-3259E15BEC87}" destId="{4578BF7B-F2EB-452A-9A50-AF957D9C0404}" srcOrd="0" destOrd="0" presId="urn:microsoft.com/office/officeart/2008/layout/HorizontalMultiLevelHierarchy"/>
    <dgm:cxn modelId="{3B259322-EC22-4A71-8244-B041BAD37198}" type="presOf" srcId="{7116DBCF-8566-417E-A73E-60E2BCFBBF2E}" destId="{3579675F-2B38-4AE5-95A0-5AD679906BCA}" srcOrd="0" destOrd="0" presId="urn:microsoft.com/office/officeart/2008/layout/HorizontalMultiLevelHierarchy"/>
    <dgm:cxn modelId="{B3C3514C-FD71-4698-9201-22860487A9B4}" type="presParOf" srcId="{B24D5654-A53B-4543-B6C7-9E4D352EA4CE}" destId="{AEE8E53B-E5D0-4F75-BB54-AFA866CBA715}" srcOrd="0" destOrd="0" presId="urn:microsoft.com/office/officeart/2008/layout/HorizontalMultiLevelHierarchy"/>
    <dgm:cxn modelId="{DF02DE1B-6911-470F-9A82-5B40BE028576}" type="presParOf" srcId="{AEE8E53B-E5D0-4F75-BB54-AFA866CBA715}" destId="{3A06DE7C-6BF6-408A-8C11-144DA1A01086}" srcOrd="0" destOrd="0" presId="urn:microsoft.com/office/officeart/2008/layout/HorizontalMultiLevelHierarchy"/>
    <dgm:cxn modelId="{585C12A6-403F-42A7-80DF-DA9C5E4A33FA}" type="presParOf" srcId="{AEE8E53B-E5D0-4F75-BB54-AFA866CBA715}" destId="{C3F9ECB3-330C-4441-A33D-8E2C94CEC6F2}" srcOrd="1" destOrd="0" presId="urn:microsoft.com/office/officeart/2008/layout/HorizontalMultiLevelHierarchy"/>
    <dgm:cxn modelId="{980EC55D-452E-43F8-AFB0-AE88399444E5}" type="presParOf" srcId="{C3F9ECB3-330C-4441-A33D-8E2C94CEC6F2}" destId="{970988DE-BE26-4887-8B0E-BB30DA6E9DBC}" srcOrd="0" destOrd="0" presId="urn:microsoft.com/office/officeart/2008/layout/HorizontalMultiLevelHierarchy"/>
    <dgm:cxn modelId="{9B4655DB-9F49-4DD8-9DEC-C61A7547A427}" type="presParOf" srcId="{970988DE-BE26-4887-8B0E-BB30DA6E9DBC}" destId="{764F7027-1B9C-4A9C-9337-3FF829991188}" srcOrd="0" destOrd="0" presId="urn:microsoft.com/office/officeart/2008/layout/HorizontalMultiLevelHierarchy"/>
    <dgm:cxn modelId="{94295303-1C30-4A3F-AFB6-4B7D1C855FF7}" type="presParOf" srcId="{C3F9ECB3-330C-4441-A33D-8E2C94CEC6F2}" destId="{A19F92D5-C2D3-420F-9576-50A950C53E0D}" srcOrd="1" destOrd="0" presId="urn:microsoft.com/office/officeart/2008/layout/HorizontalMultiLevelHierarchy"/>
    <dgm:cxn modelId="{5DCD0A28-3B00-4668-BAE2-43835CD4E04F}" type="presParOf" srcId="{A19F92D5-C2D3-420F-9576-50A950C53E0D}" destId="{4578BF7B-F2EB-452A-9A50-AF957D9C0404}" srcOrd="0" destOrd="0" presId="urn:microsoft.com/office/officeart/2008/layout/HorizontalMultiLevelHierarchy"/>
    <dgm:cxn modelId="{28D93B14-9634-47BF-BB79-4D9542BEA250}" type="presParOf" srcId="{A19F92D5-C2D3-420F-9576-50A950C53E0D}" destId="{07ACDA60-E741-4499-85FC-08626C579B65}" srcOrd="1" destOrd="0" presId="urn:microsoft.com/office/officeart/2008/layout/HorizontalMultiLevelHierarchy"/>
    <dgm:cxn modelId="{DA1FDC31-60F8-4C24-9267-D70534717417}" type="presParOf" srcId="{07ACDA60-E741-4499-85FC-08626C579B65}" destId="{BB7E79FC-0177-41B5-A13B-A84078B456FB}" srcOrd="0" destOrd="0" presId="urn:microsoft.com/office/officeart/2008/layout/HorizontalMultiLevelHierarchy"/>
    <dgm:cxn modelId="{0D12B08B-BACB-4192-A097-56A3AA92E279}" type="presParOf" srcId="{BB7E79FC-0177-41B5-A13B-A84078B456FB}" destId="{1D35A13B-361A-4DBA-82CC-FC1A1E2D76AA}" srcOrd="0" destOrd="0" presId="urn:microsoft.com/office/officeart/2008/layout/HorizontalMultiLevelHierarchy"/>
    <dgm:cxn modelId="{9EFA805E-4DE0-4C95-AE35-CF10FCFFEB45}" type="presParOf" srcId="{07ACDA60-E741-4499-85FC-08626C579B65}" destId="{2117DCA2-6F8E-4580-8086-D2017612A604}" srcOrd="1" destOrd="0" presId="urn:microsoft.com/office/officeart/2008/layout/HorizontalMultiLevelHierarchy"/>
    <dgm:cxn modelId="{F01453F0-289B-4606-BA2C-457A34140F40}" type="presParOf" srcId="{2117DCA2-6F8E-4580-8086-D2017612A604}" destId="{8CF5B309-7B9A-47FE-827A-7BD836C8D939}" srcOrd="0" destOrd="0" presId="urn:microsoft.com/office/officeart/2008/layout/HorizontalMultiLevelHierarchy"/>
    <dgm:cxn modelId="{A11A40CD-FA08-496C-BF69-E68FCA23F7FE}" type="presParOf" srcId="{2117DCA2-6F8E-4580-8086-D2017612A604}" destId="{CBB2DCA2-24A3-46FC-AE9D-E95B402D0A89}" srcOrd="1" destOrd="0" presId="urn:microsoft.com/office/officeart/2008/layout/HorizontalMultiLevelHierarchy"/>
    <dgm:cxn modelId="{4A5F5D8B-0E7C-4F6F-A0F1-3CEC629BAE44}" type="presParOf" srcId="{07ACDA60-E741-4499-85FC-08626C579B65}" destId="{8823DFF7-2C66-4596-8D53-B14A39012CDF}" srcOrd="2" destOrd="0" presId="urn:microsoft.com/office/officeart/2008/layout/HorizontalMultiLevelHierarchy"/>
    <dgm:cxn modelId="{D8CBFEC6-353A-4719-A575-6C5CE3EA06EE}" type="presParOf" srcId="{8823DFF7-2C66-4596-8D53-B14A39012CDF}" destId="{264D8933-5A60-458B-8882-733840214A50}" srcOrd="0" destOrd="0" presId="urn:microsoft.com/office/officeart/2008/layout/HorizontalMultiLevelHierarchy"/>
    <dgm:cxn modelId="{CC749D5C-925E-48DC-9DB5-AD00B646CD6F}" type="presParOf" srcId="{07ACDA60-E741-4499-85FC-08626C579B65}" destId="{E506FB56-2852-4973-A5E2-C3F70746006C}" srcOrd="3" destOrd="0" presId="urn:microsoft.com/office/officeart/2008/layout/HorizontalMultiLevelHierarchy"/>
    <dgm:cxn modelId="{31ECAC41-0F4C-473C-9606-07579F839E3E}" type="presParOf" srcId="{E506FB56-2852-4973-A5E2-C3F70746006C}" destId="{69857D35-43F6-4102-A7D1-74C5795728E6}" srcOrd="0" destOrd="0" presId="urn:microsoft.com/office/officeart/2008/layout/HorizontalMultiLevelHierarchy"/>
    <dgm:cxn modelId="{CE9EC4DA-954F-426E-BCDB-ABA186D81A8C}" type="presParOf" srcId="{E506FB56-2852-4973-A5E2-C3F70746006C}" destId="{6505EE66-FFAA-4D51-8F48-19C3281557D1}" srcOrd="1" destOrd="0" presId="urn:microsoft.com/office/officeart/2008/layout/HorizontalMultiLevelHierarchy"/>
    <dgm:cxn modelId="{85F2CC8C-25AB-495F-B836-188B99DC453E}" type="presParOf" srcId="{07ACDA60-E741-4499-85FC-08626C579B65}" destId="{944877F3-76C4-4778-9510-1B4ABF727523}" srcOrd="4" destOrd="0" presId="urn:microsoft.com/office/officeart/2008/layout/HorizontalMultiLevelHierarchy"/>
    <dgm:cxn modelId="{E032DC3A-4405-4671-9C01-FCA0A130B19A}" type="presParOf" srcId="{944877F3-76C4-4778-9510-1B4ABF727523}" destId="{EF63B2AA-769D-4122-9EAB-A0D9F95299F5}" srcOrd="0" destOrd="0" presId="urn:microsoft.com/office/officeart/2008/layout/HorizontalMultiLevelHierarchy"/>
    <dgm:cxn modelId="{51830CC2-05CC-4EC0-8FA9-B7894F059CB4}" type="presParOf" srcId="{07ACDA60-E741-4499-85FC-08626C579B65}" destId="{99DA2CEC-652B-43DA-A5C2-B626BD918257}" srcOrd="5" destOrd="0" presId="urn:microsoft.com/office/officeart/2008/layout/HorizontalMultiLevelHierarchy"/>
    <dgm:cxn modelId="{72B6215A-6F17-4CA0-8930-0F92929CFCB4}" type="presParOf" srcId="{99DA2CEC-652B-43DA-A5C2-B626BD918257}" destId="{F1CC8F67-451B-4382-82D7-CA5BB9F8A6DC}" srcOrd="0" destOrd="0" presId="urn:microsoft.com/office/officeart/2008/layout/HorizontalMultiLevelHierarchy"/>
    <dgm:cxn modelId="{64F24396-44EE-4AEF-88F4-7DC0F6DB31B5}" type="presParOf" srcId="{99DA2CEC-652B-43DA-A5C2-B626BD918257}" destId="{B3BF6A17-583B-4FFE-96EB-55F8AE1F06DD}" srcOrd="1" destOrd="0" presId="urn:microsoft.com/office/officeart/2008/layout/HorizontalMultiLevelHierarchy"/>
    <dgm:cxn modelId="{B9985FE5-5A14-4986-9A60-EC86C59D2DEB}" type="presParOf" srcId="{07ACDA60-E741-4499-85FC-08626C579B65}" destId="{FA2F7AB0-8C94-47B9-9627-F59995FBCF17}" srcOrd="6" destOrd="0" presId="urn:microsoft.com/office/officeart/2008/layout/HorizontalMultiLevelHierarchy"/>
    <dgm:cxn modelId="{13D54597-D8D9-48E6-941F-6F98C4A2ADA9}" type="presParOf" srcId="{FA2F7AB0-8C94-47B9-9627-F59995FBCF17}" destId="{8745A199-4207-45E9-8205-E6A567DFAA06}" srcOrd="0" destOrd="0" presId="urn:microsoft.com/office/officeart/2008/layout/HorizontalMultiLevelHierarchy"/>
    <dgm:cxn modelId="{B89A55C1-8995-4BA4-80F7-562FC6683A52}" type="presParOf" srcId="{07ACDA60-E741-4499-85FC-08626C579B65}" destId="{6BF7CC0C-68EB-4531-AB64-D43760DA8238}" srcOrd="7" destOrd="0" presId="urn:microsoft.com/office/officeart/2008/layout/HorizontalMultiLevelHierarchy"/>
    <dgm:cxn modelId="{122E32DA-7A48-43DA-8686-B2F04AEC7472}" type="presParOf" srcId="{6BF7CC0C-68EB-4531-AB64-D43760DA8238}" destId="{280FB6CF-15A2-43E8-9508-0F8CB96C2EE0}" srcOrd="0" destOrd="0" presId="urn:microsoft.com/office/officeart/2008/layout/HorizontalMultiLevelHierarchy"/>
    <dgm:cxn modelId="{00340DD1-2C86-4706-94EB-F9C235EFAD21}" type="presParOf" srcId="{6BF7CC0C-68EB-4531-AB64-D43760DA8238}" destId="{430A5E92-23AD-4761-98D7-8A78209B0407}" srcOrd="1" destOrd="0" presId="urn:microsoft.com/office/officeart/2008/layout/HorizontalMultiLevelHierarchy"/>
    <dgm:cxn modelId="{8B5D6C99-9166-4E35-B5BD-8F8AAC7ED1BD}" type="presParOf" srcId="{07ACDA60-E741-4499-85FC-08626C579B65}" destId="{EAD0F89E-60F4-4175-BC4C-0B8F7CE01ECF}" srcOrd="8" destOrd="0" presId="urn:microsoft.com/office/officeart/2008/layout/HorizontalMultiLevelHierarchy"/>
    <dgm:cxn modelId="{75C62871-B679-432C-9D40-3C2F324FF448}" type="presParOf" srcId="{EAD0F89E-60F4-4175-BC4C-0B8F7CE01ECF}" destId="{260FBA3F-EFE3-4A30-8971-D21F6874DDE5}" srcOrd="0" destOrd="0" presId="urn:microsoft.com/office/officeart/2008/layout/HorizontalMultiLevelHierarchy"/>
    <dgm:cxn modelId="{DE8A5B7F-7CFA-44D2-A505-D681E272DCCB}" type="presParOf" srcId="{07ACDA60-E741-4499-85FC-08626C579B65}" destId="{E94C2104-62AD-4AE6-A856-3B789A8C8E29}" srcOrd="9" destOrd="0" presId="urn:microsoft.com/office/officeart/2008/layout/HorizontalMultiLevelHierarchy"/>
    <dgm:cxn modelId="{7B0C9564-4166-434B-BED5-4D429BA8CB3B}" type="presParOf" srcId="{E94C2104-62AD-4AE6-A856-3B789A8C8E29}" destId="{AB70AC56-95B7-4D91-902A-D24B86C9BE95}" srcOrd="0" destOrd="0" presId="urn:microsoft.com/office/officeart/2008/layout/HorizontalMultiLevelHierarchy"/>
    <dgm:cxn modelId="{4B7AB6B4-6C7C-401C-AB56-79DDFC735D49}" type="presParOf" srcId="{E94C2104-62AD-4AE6-A856-3B789A8C8E29}" destId="{1A557B74-D77A-46E2-833B-9CFC94C98D01}" srcOrd="1" destOrd="0" presId="urn:microsoft.com/office/officeart/2008/layout/HorizontalMultiLevelHierarchy"/>
    <dgm:cxn modelId="{6CD0D34B-246B-4769-945C-81A4373F2753}" type="presParOf" srcId="{07ACDA60-E741-4499-85FC-08626C579B65}" destId="{EFFD63E9-6B47-47A9-AEAF-209E3C956CD8}" srcOrd="10" destOrd="0" presId="urn:microsoft.com/office/officeart/2008/layout/HorizontalMultiLevelHierarchy"/>
    <dgm:cxn modelId="{77032F84-E746-489E-80DF-2BCD33CBB1B3}" type="presParOf" srcId="{EFFD63E9-6B47-47A9-AEAF-209E3C956CD8}" destId="{6DC3B513-4333-4E57-92CF-F01535D1BA82}" srcOrd="0" destOrd="0" presId="urn:microsoft.com/office/officeart/2008/layout/HorizontalMultiLevelHierarchy"/>
    <dgm:cxn modelId="{3BFA47B9-B09F-411D-B034-55533830A59A}" type="presParOf" srcId="{07ACDA60-E741-4499-85FC-08626C579B65}" destId="{721D9E40-46D9-45AD-A13C-63AF3AE70DE6}" srcOrd="11" destOrd="0" presId="urn:microsoft.com/office/officeart/2008/layout/HorizontalMultiLevelHierarchy"/>
    <dgm:cxn modelId="{6D46283E-FAA4-4C6F-B354-7FA820F5524B}" type="presParOf" srcId="{721D9E40-46D9-45AD-A13C-63AF3AE70DE6}" destId="{C44C4ED2-6EB4-4FD0-9804-FDA2B0A55AB9}" srcOrd="0" destOrd="0" presId="urn:microsoft.com/office/officeart/2008/layout/HorizontalMultiLevelHierarchy"/>
    <dgm:cxn modelId="{5B4B1C56-9C09-4578-8469-B3DBCCE8E4D6}" type="presParOf" srcId="{721D9E40-46D9-45AD-A13C-63AF3AE70DE6}" destId="{E76D2E0C-B635-4098-A21A-CE3300589009}" srcOrd="1" destOrd="0" presId="urn:microsoft.com/office/officeart/2008/layout/HorizontalMultiLevelHierarchy"/>
    <dgm:cxn modelId="{F8D2CA9E-18C5-430A-A987-370B24D743DB}" type="presParOf" srcId="{E76D2E0C-B635-4098-A21A-CE3300589009}" destId="{72C7536D-CCCF-4A6A-A9B4-E3A7A79C1643}" srcOrd="0" destOrd="0" presId="urn:microsoft.com/office/officeart/2008/layout/HorizontalMultiLevelHierarchy"/>
    <dgm:cxn modelId="{E8459034-9A5B-4D6A-A3EA-60F502B9713B}" type="presParOf" srcId="{72C7536D-CCCF-4A6A-A9B4-E3A7A79C1643}" destId="{DF229F9C-EB2E-4B2D-873E-6006CCA6CC76}" srcOrd="0" destOrd="0" presId="urn:microsoft.com/office/officeart/2008/layout/HorizontalMultiLevelHierarchy"/>
    <dgm:cxn modelId="{9D7DB4F3-7B1C-43AB-8038-A2976CB2E818}" type="presParOf" srcId="{E76D2E0C-B635-4098-A21A-CE3300589009}" destId="{B035A052-CC2C-4F28-945A-2902C97CBF16}" srcOrd="1" destOrd="0" presId="urn:microsoft.com/office/officeart/2008/layout/HorizontalMultiLevelHierarchy"/>
    <dgm:cxn modelId="{C7168625-5C04-4BF9-9F9B-5A0E990579C7}" type="presParOf" srcId="{B035A052-CC2C-4F28-945A-2902C97CBF16}" destId="{3579675F-2B38-4AE5-95A0-5AD679906BCA}" srcOrd="0" destOrd="0" presId="urn:microsoft.com/office/officeart/2008/layout/HorizontalMultiLevelHierarchy"/>
    <dgm:cxn modelId="{AD3C2B06-4B18-4381-A901-6825F362C8A6}" type="presParOf" srcId="{B035A052-CC2C-4F28-945A-2902C97CBF16}" destId="{ADC44346-D735-493C-9F01-3195DA97DF25}" srcOrd="1" destOrd="0" presId="urn:microsoft.com/office/officeart/2008/layout/HorizontalMultiLevelHierarchy"/>
    <dgm:cxn modelId="{4E62671C-0A49-4E66-B49B-B332D4679B66}" type="presParOf" srcId="{E76D2E0C-B635-4098-A21A-CE3300589009}" destId="{74C2FDEE-E07F-4400-8088-E16A9C535572}" srcOrd="2" destOrd="0" presId="urn:microsoft.com/office/officeart/2008/layout/HorizontalMultiLevelHierarchy"/>
    <dgm:cxn modelId="{C2465B84-5E12-44AA-BB7D-9F54FB158132}" type="presParOf" srcId="{74C2FDEE-E07F-4400-8088-E16A9C535572}" destId="{6EDF8617-A621-4ED2-8B35-E6D68AF4ED0F}" srcOrd="0" destOrd="0" presId="urn:microsoft.com/office/officeart/2008/layout/HorizontalMultiLevelHierarchy"/>
    <dgm:cxn modelId="{4A5DE8E2-7E15-40E0-AADC-EF0D4F2D5F9F}" type="presParOf" srcId="{E76D2E0C-B635-4098-A21A-CE3300589009}" destId="{C8CF246D-9316-418C-A5C3-8EC21FCC8BAB}" srcOrd="3" destOrd="0" presId="urn:microsoft.com/office/officeart/2008/layout/HorizontalMultiLevelHierarchy"/>
    <dgm:cxn modelId="{BA47AB7D-46BA-43D0-83F3-12F21E9EF859}" type="presParOf" srcId="{C8CF246D-9316-418C-A5C3-8EC21FCC8BAB}" destId="{90267501-63BE-46AE-AC8B-0F694D40FEE6}" srcOrd="0" destOrd="0" presId="urn:microsoft.com/office/officeart/2008/layout/HorizontalMultiLevelHierarchy"/>
    <dgm:cxn modelId="{86947F04-68AB-49A0-9E63-90AC2E6ECD50}" type="presParOf" srcId="{C8CF246D-9316-418C-A5C3-8EC21FCC8BAB}" destId="{509A856A-4C26-4A62-9B94-93E6CBB5769C}" srcOrd="1" destOrd="0" presId="urn:microsoft.com/office/officeart/2008/layout/HorizontalMultiLevelHierarchy"/>
    <dgm:cxn modelId="{2200A7E0-FAB3-46A8-8059-236C49BD5EEB}" type="presParOf" srcId="{E76D2E0C-B635-4098-A21A-CE3300589009}" destId="{58F1B812-3B08-4056-931C-A064EC87263F}" srcOrd="4" destOrd="0" presId="urn:microsoft.com/office/officeart/2008/layout/HorizontalMultiLevelHierarchy"/>
    <dgm:cxn modelId="{0A6437A1-3110-431B-B25F-6E4F4D6201C0}" type="presParOf" srcId="{58F1B812-3B08-4056-931C-A064EC87263F}" destId="{40B6F2BA-34A8-4217-BF6B-99FEC3B87ED7}" srcOrd="0" destOrd="0" presId="urn:microsoft.com/office/officeart/2008/layout/HorizontalMultiLevelHierarchy"/>
    <dgm:cxn modelId="{486D0EC2-E74D-446C-96EA-BBCBBCBA4830}" type="presParOf" srcId="{E76D2E0C-B635-4098-A21A-CE3300589009}" destId="{D331A996-8667-4089-BB4E-DEAFB54A8BF5}" srcOrd="5" destOrd="0" presId="urn:microsoft.com/office/officeart/2008/layout/HorizontalMultiLevelHierarchy"/>
    <dgm:cxn modelId="{9EFD6D6D-136A-47EA-A433-E4EEB6444654}" type="presParOf" srcId="{D331A996-8667-4089-BB4E-DEAFB54A8BF5}" destId="{55049317-4D78-49B5-8F8E-899ED91BA4FA}" srcOrd="0" destOrd="0" presId="urn:microsoft.com/office/officeart/2008/layout/HorizontalMultiLevelHierarchy"/>
    <dgm:cxn modelId="{A33F1758-EF93-4817-B78F-D5F2DFD4A14E}" type="presParOf" srcId="{D331A996-8667-4089-BB4E-DEAFB54A8BF5}" destId="{5FAC8D84-D7ED-4243-8276-949E302D4C9A}" srcOrd="1" destOrd="0" presId="urn:microsoft.com/office/officeart/2008/layout/HorizontalMultiLevelHierarchy"/>
    <dgm:cxn modelId="{2456FB34-C719-4AD8-BAE8-2968E74E2D80}" type="presParOf" srcId="{07ACDA60-E741-4499-85FC-08626C579B65}" destId="{4E0B0809-320C-4E4D-998F-87C5776DADCC}" srcOrd="12" destOrd="0" presId="urn:microsoft.com/office/officeart/2008/layout/HorizontalMultiLevelHierarchy"/>
    <dgm:cxn modelId="{70302A52-3157-438D-B429-D07A5724AFA4}" type="presParOf" srcId="{4E0B0809-320C-4E4D-998F-87C5776DADCC}" destId="{F71332C2-8020-4506-97E9-36D21133945C}" srcOrd="0" destOrd="0" presId="urn:microsoft.com/office/officeart/2008/layout/HorizontalMultiLevelHierarchy"/>
    <dgm:cxn modelId="{7A565335-C81B-4314-973F-F88CC1F2C383}" type="presParOf" srcId="{07ACDA60-E741-4499-85FC-08626C579B65}" destId="{1BB664BD-C4B0-4B63-932E-022F48932125}" srcOrd="13" destOrd="0" presId="urn:microsoft.com/office/officeart/2008/layout/HorizontalMultiLevelHierarchy"/>
    <dgm:cxn modelId="{D61F9FF3-D63A-4BE0-99B6-9BC70E2EC9E0}" type="presParOf" srcId="{1BB664BD-C4B0-4B63-932E-022F48932125}" destId="{284B100C-A86F-4778-9920-AE72A116A31D}" srcOrd="0" destOrd="0" presId="urn:microsoft.com/office/officeart/2008/layout/HorizontalMultiLevelHierarchy"/>
    <dgm:cxn modelId="{F58C19CD-8859-4581-A426-EFE72A2B2809}" type="presParOf" srcId="{1BB664BD-C4B0-4B63-932E-022F48932125}" destId="{B288D9B1-2B1F-439A-A9BD-78E776908EDE}" srcOrd="1" destOrd="0" presId="urn:microsoft.com/office/officeart/2008/layout/HorizontalMultiLevelHierarchy"/>
    <dgm:cxn modelId="{4713C0F5-9577-4A86-BAAB-5A7DEE15FF93}" type="presParOf" srcId="{07ACDA60-E741-4499-85FC-08626C579B65}" destId="{575AABF7-04F7-45A9-8A09-92F117B77BE8}" srcOrd="14" destOrd="0" presId="urn:microsoft.com/office/officeart/2008/layout/HorizontalMultiLevelHierarchy"/>
    <dgm:cxn modelId="{48BE5473-8DEC-4E4C-BC04-70015F854C25}" type="presParOf" srcId="{575AABF7-04F7-45A9-8A09-92F117B77BE8}" destId="{EA0A98C4-8BFF-41C3-9616-4D16F6AB41D5}" srcOrd="0" destOrd="0" presId="urn:microsoft.com/office/officeart/2008/layout/HorizontalMultiLevelHierarchy"/>
    <dgm:cxn modelId="{9063D813-7C22-4E53-9713-EE64294EF777}" type="presParOf" srcId="{07ACDA60-E741-4499-85FC-08626C579B65}" destId="{B1541B63-F4C2-4DA3-B3BD-55EAB7A1882B}" srcOrd="15" destOrd="0" presId="urn:microsoft.com/office/officeart/2008/layout/HorizontalMultiLevelHierarchy"/>
    <dgm:cxn modelId="{39D26921-34BD-445B-95F2-64A4310AC2C9}" type="presParOf" srcId="{B1541B63-F4C2-4DA3-B3BD-55EAB7A1882B}" destId="{2012A96D-DE7E-43CA-8B78-D48FB87EBC6E}" srcOrd="0" destOrd="0" presId="urn:microsoft.com/office/officeart/2008/layout/HorizontalMultiLevelHierarchy"/>
    <dgm:cxn modelId="{437D7DFD-9F42-4357-9C97-873D83A4CE34}" type="presParOf" srcId="{B1541B63-F4C2-4DA3-B3BD-55EAB7A1882B}" destId="{DA1FDAD5-D1E8-41A2-8458-0054CD14153D}" srcOrd="1" destOrd="0" presId="urn:microsoft.com/office/officeart/2008/layout/HorizontalMultiLevelHierarchy"/>
    <dgm:cxn modelId="{48E4F552-80E7-485B-BEEB-2CF3CCAAA761}" type="presParOf" srcId="{07ACDA60-E741-4499-85FC-08626C579B65}" destId="{4146E754-9E8A-460C-BAAC-0B9A04842204}" srcOrd="16" destOrd="0" presId="urn:microsoft.com/office/officeart/2008/layout/HorizontalMultiLevelHierarchy"/>
    <dgm:cxn modelId="{7F5D48CF-2DAA-427B-B95D-984DDE0BC891}" type="presParOf" srcId="{4146E754-9E8A-460C-BAAC-0B9A04842204}" destId="{D27F4A1A-361F-414E-9483-2ECCEF3F226E}" srcOrd="0" destOrd="0" presId="urn:microsoft.com/office/officeart/2008/layout/HorizontalMultiLevelHierarchy"/>
    <dgm:cxn modelId="{428DB6CB-C8D2-4740-83D2-CEB623822B93}" type="presParOf" srcId="{07ACDA60-E741-4499-85FC-08626C579B65}" destId="{4E7CDC9C-C26C-40FE-A0D8-87C8D16C015F}" srcOrd="17" destOrd="0" presId="urn:microsoft.com/office/officeart/2008/layout/HorizontalMultiLevelHierarchy"/>
    <dgm:cxn modelId="{4697B6FF-BCA0-498B-8303-EB60E9716821}" type="presParOf" srcId="{4E7CDC9C-C26C-40FE-A0D8-87C8D16C015F}" destId="{4C5329CB-C833-4512-9FBA-B7FF50436403}" srcOrd="0" destOrd="0" presId="urn:microsoft.com/office/officeart/2008/layout/HorizontalMultiLevelHierarchy"/>
    <dgm:cxn modelId="{2564CDCE-C98E-4565-AA98-2396DEC31E5B}" type="presParOf" srcId="{4E7CDC9C-C26C-40FE-A0D8-87C8D16C015F}" destId="{52481B93-0C8C-4719-84C4-D4A8AB191029}" srcOrd="1" destOrd="0" presId="urn:microsoft.com/office/officeart/2008/layout/HorizontalMultiLevelHierarchy"/>
    <dgm:cxn modelId="{AFDB831B-ACEE-4884-9879-DAEC076211F9}" type="presParOf" srcId="{07ACDA60-E741-4499-85FC-08626C579B65}" destId="{54E7D2BA-10A1-49C4-A192-BFD840ED6BEF}" srcOrd="18" destOrd="0" presId="urn:microsoft.com/office/officeart/2008/layout/HorizontalMultiLevelHierarchy"/>
    <dgm:cxn modelId="{A2E4BF65-8530-447B-AB05-05586469C130}" type="presParOf" srcId="{54E7D2BA-10A1-49C4-A192-BFD840ED6BEF}" destId="{07E8ADA2-60EC-43B3-B3C1-03DEADA6D4F8}" srcOrd="0" destOrd="0" presId="urn:microsoft.com/office/officeart/2008/layout/HorizontalMultiLevelHierarchy"/>
    <dgm:cxn modelId="{7DC14DD9-2CF7-4742-B1AE-65D6C434104F}" type="presParOf" srcId="{07ACDA60-E741-4499-85FC-08626C579B65}" destId="{EF80E3E3-1BF0-457B-AF54-038AEC03CBD1}" srcOrd="19" destOrd="0" presId="urn:microsoft.com/office/officeart/2008/layout/HorizontalMultiLevelHierarchy"/>
    <dgm:cxn modelId="{81301CF9-D311-49D2-8C65-B832CE65554B}" type="presParOf" srcId="{EF80E3E3-1BF0-457B-AF54-038AEC03CBD1}" destId="{9393143B-D931-41ED-AF07-9559430D56F6}" srcOrd="0" destOrd="0" presId="urn:microsoft.com/office/officeart/2008/layout/HorizontalMultiLevelHierarchy"/>
    <dgm:cxn modelId="{0530DFC5-949B-4393-91E6-B69A2A543FCB}" type="presParOf" srcId="{EF80E3E3-1BF0-457B-AF54-038AEC03CBD1}" destId="{7E2FBEB6-673C-4581-993D-8F1B63AD4D49}" srcOrd="1" destOrd="0" presId="urn:microsoft.com/office/officeart/2008/layout/HorizontalMultiLevelHierarchy"/>
    <dgm:cxn modelId="{C8DC14F2-FA5E-4680-A8AF-BF3E8508119D}" type="presParOf" srcId="{C3F9ECB3-330C-4441-A33D-8E2C94CEC6F2}" destId="{0A86D368-5F98-4B40-BB83-476F835CB4F4}" srcOrd="2" destOrd="0" presId="urn:microsoft.com/office/officeart/2008/layout/HorizontalMultiLevelHierarchy"/>
    <dgm:cxn modelId="{FCB6080B-DE75-4FBD-A52B-C317B8B33F05}" type="presParOf" srcId="{0A86D368-5F98-4B40-BB83-476F835CB4F4}" destId="{6A569CC8-EBFA-4719-8599-0F60C4EACB6C}" srcOrd="0" destOrd="0" presId="urn:microsoft.com/office/officeart/2008/layout/HorizontalMultiLevelHierarchy"/>
    <dgm:cxn modelId="{CC88545E-FFBA-44D6-9FE2-20C998C821FF}" type="presParOf" srcId="{C3F9ECB3-330C-4441-A33D-8E2C94CEC6F2}" destId="{E5FA3437-F2E9-4AE6-8D55-24687B8A12FC}" srcOrd="3" destOrd="0" presId="urn:microsoft.com/office/officeart/2008/layout/HorizontalMultiLevelHierarchy"/>
    <dgm:cxn modelId="{4ADEE2E6-4A69-4B7C-A264-5027FD842CE1}" type="presParOf" srcId="{E5FA3437-F2E9-4AE6-8D55-24687B8A12FC}" destId="{68F24113-FB7E-46C8-B0DB-2CAA5BD4208E}" srcOrd="0" destOrd="0" presId="urn:microsoft.com/office/officeart/2008/layout/HorizontalMultiLevelHierarchy"/>
    <dgm:cxn modelId="{BB682A59-9B0B-407F-89DE-BC8D71492915}" type="presParOf" srcId="{E5FA3437-F2E9-4AE6-8D55-24687B8A12FC}" destId="{3DB0B380-C0E0-4187-A8DF-4FF7D7314F56}" srcOrd="1" destOrd="0" presId="urn:microsoft.com/office/officeart/2008/layout/HorizontalMultiLevelHierarchy"/>
    <dgm:cxn modelId="{5726F444-29FF-452F-B5A7-40AA4EA95BBF}" type="presParOf" srcId="{3DB0B380-C0E0-4187-A8DF-4FF7D7314F56}" destId="{0E9A101D-F2F8-4CA1-8580-B91B1C538D1A}" srcOrd="0" destOrd="0" presId="urn:microsoft.com/office/officeart/2008/layout/HorizontalMultiLevelHierarchy"/>
    <dgm:cxn modelId="{0F981D2E-DBCB-47E0-B8DB-030305222240}" type="presParOf" srcId="{0E9A101D-F2F8-4CA1-8580-B91B1C538D1A}" destId="{25EB379F-1A1F-41E9-A991-27DA77C2C046}" srcOrd="0" destOrd="0" presId="urn:microsoft.com/office/officeart/2008/layout/HorizontalMultiLevelHierarchy"/>
    <dgm:cxn modelId="{75AF748E-998D-49E6-B271-069DFB5E4300}" type="presParOf" srcId="{3DB0B380-C0E0-4187-A8DF-4FF7D7314F56}" destId="{867E99BF-7F16-4CA3-B4EB-83B6779ED4DC}" srcOrd="1" destOrd="0" presId="urn:microsoft.com/office/officeart/2008/layout/HorizontalMultiLevelHierarchy"/>
    <dgm:cxn modelId="{3EAD459F-0236-434C-97AC-33CD7572EFCA}" type="presParOf" srcId="{867E99BF-7F16-4CA3-B4EB-83B6779ED4DC}" destId="{594FFF9B-87AE-4130-B4E6-78B4BBAFD521}" srcOrd="0" destOrd="0" presId="urn:microsoft.com/office/officeart/2008/layout/HorizontalMultiLevelHierarchy"/>
    <dgm:cxn modelId="{495A907C-8A7A-412A-A501-6357671770E3}" type="presParOf" srcId="{867E99BF-7F16-4CA3-B4EB-83B6779ED4DC}" destId="{24FEB397-B0FE-4DE4-9374-4F39A5777E32}" srcOrd="1" destOrd="0" presId="urn:microsoft.com/office/officeart/2008/layout/HorizontalMultiLevelHierarchy"/>
    <dgm:cxn modelId="{46CF201F-2186-4B2E-8389-AAF24CA2F4CE}" type="presParOf" srcId="{24FEB397-B0FE-4DE4-9374-4F39A5777E32}" destId="{AE346D6A-35C5-48FA-A56D-B6B23CC13EBF}" srcOrd="0" destOrd="0" presId="urn:microsoft.com/office/officeart/2008/layout/HorizontalMultiLevelHierarchy"/>
    <dgm:cxn modelId="{90E8C690-3F8D-4C5E-B86E-B0C6B796A22F}" type="presParOf" srcId="{AE346D6A-35C5-48FA-A56D-B6B23CC13EBF}" destId="{FE3595C4-A018-49C9-A0DA-2DC2EEC9E5AD}" srcOrd="0" destOrd="0" presId="urn:microsoft.com/office/officeart/2008/layout/HorizontalMultiLevelHierarchy"/>
    <dgm:cxn modelId="{81006A69-73B6-4CEC-BE8A-4D458D6C231D}" type="presParOf" srcId="{24FEB397-B0FE-4DE4-9374-4F39A5777E32}" destId="{83A4F630-6B57-423D-866E-DC6464F5AD22}" srcOrd="1" destOrd="0" presId="urn:microsoft.com/office/officeart/2008/layout/HorizontalMultiLevelHierarchy"/>
    <dgm:cxn modelId="{45E23D8A-6D9D-4547-A64A-BA9998EA2E33}" type="presParOf" srcId="{83A4F630-6B57-423D-866E-DC6464F5AD22}" destId="{039BFA2D-60AB-4CFF-8EC4-BB736BA2CB3A}" srcOrd="0" destOrd="0" presId="urn:microsoft.com/office/officeart/2008/layout/HorizontalMultiLevelHierarchy"/>
    <dgm:cxn modelId="{C0D7646F-93C2-4ECB-A7D4-B98BF3CCB5EA}" type="presParOf" srcId="{83A4F630-6B57-423D-866E-DC6464F5AD22}" destId="{8FC416EC-E258-4824-B205-37C7FA7B3AF9}" srcOrd="1" destOrd="0" presId="urn:microsoft.com/office/officeart/2008/layout/HorizontalMultiLevelHierarchy"/>
    <dgm:cxn modelId="{9E653A0B-C8FC-41C5-8C65-55803C494359}" type="presParOf" srcId="{3DB0B380-C0E0-4187-A8DF-4FF7D7314F56}" destId="{45444C6A-26CC-41C7-BD90-78CBEF98FF15}" srcOrd="2" destOrd="0" presId="urn:microsoft.com/office/officeart/2008/layout/HorizontalMultiLevelHierarchy"/>
    <dgm:cxn modelId="{55CAAC39-1ED8-4260-A22A-CC3196C78634}" type="presParOf" srcId="{45444C6A-26CC-41C7-BD90-78CBEF98FF15}" destId="{A92FFAFE-009E-40A0-AC55-FB22F961858D}" srcOrd="0" destOrd="0" presId="urn:microsoft.com/office/officeart/2008/layout/HorizontalMultiLevelHierarchy"/>
    <dgm:cxn modelId="{73243EF4-233A-4B58-A6BD-9F1B837C6129}" type="presParOf" srcId="{3DB0B380-C0E0-4187-A8DF-4FF7D7314F56}" destId="{DF921473-5336-495D-9832-36DE119C0D52}" srcOrd="3" destOrd="0" presId="urn:microsoft.com/office/officeart/2008/layout/HorizontalMultiLevelHierarchy"/>
    <dgm:cxn modelId="{30F43E88-5393-4F70-9FAC-39EF6AE8249B}" type="presParOf" srcId="{DF921473-5336-495D-9832-36DE119C0D52}" destId="{9206A1B1-2B27-48ED-9B61-D8D0EAD6318D}" srcOrd="0" destOrd="0" presId="urn:microsoft.com/office/officeart/2008/layout/HorizontalMultiLevelHierarchy"/>
    <dgm:cxn modelId="{A7AD4EAF-5E0D-4D7C-A154-5D0123F2342E}" type="presParOf" srcId="{DF921473-5336-495D-9832-36DE119C0D52}" destId="{1EE5358C-CFCB-4D13-8BFD-1406CC9611E2}" srcOrd="1" destOrd="0" presId="urn:microsoft.com/office/officeart/2008/layout/HorizontalMultiLevelHierarchy"/>
    <dgm:cxn modelId="{BF0AB781-277E-47CB-B4B8-C65A44E2DCBE}" type="presParOf" srcId="{1EE5358C-CFCB-4D13-8BFD-1406CC9611E2}" destId="{8F20571E-D264-4FA2-9862-AFE53B023987}" srcOrd="0" destOrd="0" presId="urn:microsoft.com/office/officeart/2008/layout/HorizontalMultiLevelHierarchy"/>
    <dgm:cxn modelId="{F6579900-5D0B-4621-855B-B3E1ABA1D965}" type="presParOf" srcId="{8F20571E-D264-4FA2-9862-AFE53B023987}" destId="{5D2BC9EA-E810-4533-867B-4315DCEE40A4}" srcOrd="0" destOrd="0" presId="urn:microsoft.com/office/officeart/2008/layout/HorizontalMultiLevelHierarchy"/>
    <dgm:cxn modelId="{719A2CD8-403B-489C-84DC-91B874FF3A7B}" type="presParOf" srcId="{1EE5358C-CFCB-4D13-8BFD-1406CC9611E2}" destId="{2C33A994-7F13-47A3-9D64-D082D44E8C22}" srcOrd="1" destOrd="0" presId="urn:microsoft.com/office/officeart/2008/layout/HorizontalMultiLevelHierarchy"/>
    <dgm:cxn modelId="{F5A03E03-F774-4647-A00D-AD636EC36916}" type="presParOf" srcId="{2C33A994-7F13-47A3-9D64-D082D44E8C22}" destId="{596F3CCE-0506-4511-929E-E863F264DAB3}" srcOrd="0" destOrd="0" presId="urn:microsoft.com/office/officeart/2008/layout/HorizontalMultiLevelHierarchy"/>
    <dgm:cxn modelId="{37DE5D5A-FA96-4EB8-A998-614F768B70C9}" type="presParOf" srcId="{2C33A994-7F13-47A3-9D64-D082D44E8C22}" destId="{B53CE4C3-7F28-4389-A221-E7750E0F59A6}" srcOrd="1" destOrd="0" presId="urn:microsoft.com/office/officeart/2008/layout/HorizontalMultiLevelHierarchy"/>
    <dgm:cxn modelId="{8CE4991A-5CFE-420C-BB50-A131995C2342}" type="presParOf" srcId="{1EE5358C-CFCB-4D13-8BFD-1406CC9611E2}" destId="{B1A1D450-DF5C-4DEA-9ABD-9EC710473338}" srcOrd="2" destOrd="0" presId="urn:microsoft.com/office/officeart/2008/layout/HorizontalMultiLevelHierarchy"/>
    <dgm:cxn modelId="{A6246D0A-4C06-4C2F-B00A-71BE8F3142D4}" type="presParOf" srcId="{B1A1D450-DF5C-4DEA-9ABD-9EC710473338}" destId="{0895951C-A0A2-4DF1-BC9F-98DB4740D344}" srcOrd="0" destOrd="0" presId="urn:microsoft.com/office/officeart/2008/layout/HorizontalMultiLevelHierarchy"/>
    <dgm:cxn modelId="{27078354-B658-4E37-A94A-3EAADEB96246}" type="presParOf" srcId="{1EE5358C-CFCB-4D13-8BFD-1406CC9611E2}" destId="{2264768B-FAA5-4619-9428-3215FDB6853A}" srcOrd="3" destOrd="0" presId="urn:microsoft.com/office/officeart/2008/layout/HorizontalMultiLevelHierarchy"/>
    <dgm:cxn modelId="{80D6E1EC-8FC1-4DBE-AEE8-A09821C6B9CF}" type="presParOf" srcId="{2264768B-FAA5-4619-9428-3215FDB6853A}" destId="{3D28DD8D-0348-4666-8CE8-490C6D99499A}" srcOrd="0" destOrd="0" presId="urn:microsoft.com/office/officeart/2008/layout/HorizontalMultiLevelHierarchy"/>
    <dgm:cxn modelId="{BB1FB21E-184B-48FD-8BF8-80739CE818A8}" type="presParOf" srcId="{2264768B-FAA5-4619-9428-3215FDB6853A}" destId="{D87F05EC-7A5C-49D7-9430-1E05CD71BE72}" srcOrd="1" destOrd="0" presId="urn:microsoft.com/office/officeart/2008/layout/HorizontalMultiLevelHierarchy"/>
    <dgm:cxn modelId="{F47BA509-A74C-46C0-924E-0515A637FECF}" type="presParOf" srcId="{1EE5358C-CFCB-4D13-8BFD-1406CC9611E2}" destId="{C71B4686-C49E-4E6E-B5A7-4CC70636D31F}" srcOrd="4" destOrd="0" presId="urn:microsoft.com/office/officeart/2008/layout/HorizontalMultiLevelHierarchy"/>
    <dgm:cxn modelId="{F98CF427-67C1-4C1B-B8A1-E46FF5A35FBF}" type="presParOf" srcId="{C71B4686-C49E-4E6E-B5A7-4CC70636D31F}" destId="{46A87940-68E9-4FEE-B08F-DA51161BD3D1}" srcOrd="0" destOrd="0" presId="urn:microsoft.com/office/officeart/2008/layout/HorizontalMultiLevelHierarchy"/>
    <dgm:cxn modelId="{B3CDF106-1E3B-4958-BB37-13F8440351F5}" type="presParOf" srcId="{1EE5358C-CFCB-4D13-8BFD-1406CC9611E2}" destId="{A3281682-5311-479D-A47B-68F41D341087}" srcOrd="5" destOrd="0" presId="urn:microsoft.com/office/officeart/2008/layout/HorizontalMultiLevelHierarchy"/>
    <dgm:cxn modelId="{22641285-3CFF-43A0-AA45-E986523DAEEF}" type="presParOf" srcId="{A3281682-5311-479D-A47B-68F41D341087}" destId="{1AED89DD-E220-48DB-BDAA-4F4CF4952093}" srcOrd="0" destOrd="0" presId="urn:microsoft.com/office/officeart/2008/layout/HorizontalMultiLevelHierarchy"/>
    <dgm:cxn modelId="{EC5CCD6B-9357-46B3-988A-AFEF266522AC}" type="presParOf" srcId="{A3281682-5311-479D-A47B-68F41D341087}" destId="{AD10D66B-6817-4805-AB76-45A46552D1F1}" srcOrd="1" destOrd="0" presId="urn:microsoft.com/office/officeart/2008/layout/HorizontalMultiLevelHierarchy"/>
    <dgm:cxn modelId="{BB021B98-E687-4C0D-AB5A-9474B55F259C}" type="presParOf" srcId="{3DB0B380-C0E0-4187-A8DF-4FF7D7314F56}" destId="{D23F58DF-F53B-4979-B882-5440B13812E6}" srcOrd="4" destOrd="0" presId="urn:microsoft.com/office/officeart/2008/layout/HorizontalMultiLevelHierarchy"/>
    <dgm:cxn modelId="{6F58708F-65F0-4A29-BCEA-1B2942CAEA11}" type="presParOf" srcId="{D23F58DF-F53B-4979-B882-5440B13812E6}" destId="{207A3595-1AF9-41C9-A755-7912F02BC1FA}" srcOrd="0" destOrd="0" presId="urn:microsoft.com/office/officeart/2008/layout/HorizontalMultiLevelHierarchy"/>
    <dgm:cxn modelId="{4F4985E6-6900-411D-969F-C806E007455C}" type="presParOf" srcId="{3DB0B380-C0E0-4187-A8DF-4FF7D7314F56}" destId="{4C3F33F7-F662-427A-90C1-A126D1E562C4}" srcOrd="5" destOrd="0" presId="urn:microsoft.com/office/officeart/2008/layout/HorizontalMultiLevelHierarchy"/>
    <dgm:cxn modelId="{A578C05D-D59C-4BE5-9EE7-803056365A28}" type="presParOf" srcId="{4C3F33F7-F662-427A-90C1-A126D1E562C4}" destId="{1D4CACD5-6361-4B1C-905C-4C0E8CCC0BB9}" srcOrd="0" destOrd="0" presId="urn:microsoft.com/office/officeart/2008/layout/HorizontalMultiLevelHierarchy"/>
    <dgm:cxn modelId="{75094189-5739-471D-A6FF-5C916D2CBEBD}" type="presParOf" srcId="{4C3F33F7-F662-427A-90C1-A126D1E562C4}" destId="{D12F102D-0F21-475A-966F-331A6E152644}" srcOrd="1" destOrd="0" presId="urn:microsoft.com/office/officeart/2008/layout/HorizontalMultiLevelHierarchy"/>
    <dgm:cxn modelId="{F79F4497-D50D-491D-BB04-94565D3A83AE}" type="presParOf" srcId="{3DB0B380-C0E0-4187-A8DF-4FF7D7314F56}" destId="{A56F4B55-96AD-428A-925E-6816F891BD9E}" srcOrd="6" destOrd="0" presId="urn:microsoft.com/office/officeart/2008/layout/HorizontalMultiLevelHierarchy"/>
    <dgm:cxn modelId="{1CBE3984-9101-4420-8687-373BF0BAC5F5}" type="presParOf" srcId="{A56F4B55-96AD-428A-925E-6816F891BD9E}" destId="{6D13E9A8-D4A3-4A71-A9DA-1A2787A6E022}" srcOrd="0" destOrd="0" presId="urn:microsoft.com/office/officeart/2008/layout/HorizontalMultiLevelHierarchy"/>
    <dgm:cxn modelId="{7140B51E-1EC9-4E9B-8195-395A1C69244A}" type="presParOf" srcId="{3DB0B380-C0E0-4187-A8DF-4FF7D7314F56}" destId="{7D3838BC-A9DE-4209-A6F2-4F8393211D85}" srcOrd="7" destOrd="0" presId="urn:microsoft.com/office/officeart/2008/layout/HorizontalMultiLevelHierarchy"/>
    <dgm:cxn modelId="{50221C62-3989-4B2B-856D-3C2976352295}" type="presParOf" srcId="{7D3838BC-A9DE-4209-A6F2-4F8393211D85}" destId="{5F96AD06-9AFD-4E11-8DF8-84849A44FB72}" srcOrd="0" destOrd="0" presId="urn:microsoft.com/office/officeart/2008/layout/HorizontalMultiLevelHierarchy"/>
    <dgm:cxn modelId="{E53B7C92-D122-48FE-8BC5-F57E56961675}" type="presParOf" srcId="{7D3838BC-A9DE-4209-A6F2-4F8393211D85}" destId="{F53F391C-01D1-48FE-BF79-BFAA7DCAF59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6F4B55-96AD-428A-925E-6816F891BD9E}">
      <dsp:nvSpPr>
        <dsp:cNvPr id="0" name=""/>
        <dsp:cNvSpPr/>
      </dsp:nvSpPr>
      <dsp:spPr>
        <a:xfrm>
          <a:off x="1943305" y="5432227"/>
          <a:ext cx="229753" cy="875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876" y="0"/>
              </a:lnTo>
              <a:lnTo>
                <a:pt x="114876" y="875585"/>
              </a:lnTo>
              <a:lnTo>
                <a:pt x="229753" y="87558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035552" y="5847389"/>
        <a:ext cx="45261" cy="45261"/>
      </dsp:txXfrm>
    </dsp:sp>
    <dsp:sp modelId="{D23F58DF-F53B-4979-B882-5440B13812E6}">
      <dsp:nvSpPr>
        <dsp:cNvPr id="0" name=""/>
        <dsp:cNvSpPr/>
      </dsp:nvSpPr>
      <dsp:spPr>
        <a:xfrm>
          <a:off x="1943305" y="5432227"/>
          <a:ext cx="229753" cy="437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876" y="0"/>
              </a:lnTo>
              <a:lnTo>
                <a:pt x="114876" y="437792"/>
              </a:lnTo>
              <a:lnTo>
                <a:pt x="229753" y="43779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045822" y="5638763"/>
        <a:ext cx="24720" cy="24720"/>
      </dsp:txXfrm>
    </dsp:sp>
    <dsp:sp modelId="{C71B4686-C49E-4E6E-B5A7-4CC70636D31F}">
      <dsp:nvSpPr>
        <dsp:cNvPr id="0" name=""/>
        <dsp:cNvSpPr/>
      </dsp:nvSpPr>
      <dsp:spPr>
        <a:xfrm>
          <a:off x="3321828" y="5432227"/>
          <a:ext cx="229753" cy="437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876" y="0"/>
              </a:lnTo>
              <a:lnTo>
                <a:pt x="114876" y="437792"/>
              </a:lnTo>
              <a:lnTo>
                <a:pt x="229753" y="43779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424344" y="5638763"/>
        <a:ext cx="24720" cy="24720"/>
      </dsp:txXfrm>
    </dsp:sp>
    <dsp:sp modelId="{B1A1D450-DF5C-4DEA-9ABD-9EC710473338}">
      <dsp:nvSpPr>
        <dsp:cNvPr id="0" name=""/>
        <dsp:cNvSpPr/>
      </dsp:nvSpPr>
      <dsp:spPr>
        <a:xfrm>
          <a:off x="3321828" y="5386507"/>
          <a:ext cx="2297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9753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430961" y="5426483"/>
        <a:ext cx="11487" cy="11487"/>
      </dsp:txXfrm>
    </dsp:sp>
    <dsp:sp modelId="{8F20571E-D264-4FA2-9862-AFE53B023987}">
      <dsp:nvSpPr>
        <dsp:cNvPr id="0" name=""/>
        <dsp:cNvSpPr/>
      </dsp:nvSpPr>
      <dsp:spPr>
        <a:xfrm>
          <a:off x="3321828" y="4994434"/>
          <a:ext cx="229753" cy="437792"/>
        </a:xfrm>
        <a:custGeom>
          <a:avLst/>
          <a:gdLst/>
          <a:ahLst/>
          <a:cxnLst/>
          <a:rect l="0" t="0" r="0" b="0"/>
          <a:pathLst>
            <a:path>
              <a:moveTo>
                <a:pt x="0" y="437792"/>
              </a:moveTo>
              <a:lnTo>
                <a:pt x="114876" y="437792"/>
              </a:lnTo>
              <a:lnTo>
                <a:pt x="114876" y="0"/>
              </a:lnTo>
              <a:lnTo>
                <a:pt x="229753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424344" y="5200970"/>
        <a:ext cx="24720" cy="24720"/>
      </dsp:txXfrm>
    </dsp:sp>
    <dsp:sp modelId="{45444C6A-26CC-41C7-BD90-78CBEF98FF15}">
      <dsp:nvSpPr>
        <dsp:cNvPr id="0" name=""/>
        <dsp:cNvSpPr/>
      </dsp:nvSpPr>
      <dsp:spPr>
        <a:xfrm>
          <a:off x="1943305" y="5386507"/>
          <a:ext cx="2297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9753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052439" y="5426483"/>
        <a:ext cx="11487" cy="11487"/>
      </dsp:txXfrm>
    </dsp:sp>
    <dsp:sp modelId="{AE346D6A-35C5-48FA-A56D-B6B23CC13EBF}">
      <dsp:nvSpPr>
        <dsp:cNvPr id="0" name=""/>
        <dsp:cNvSpPr/>
      </dsp:nvSpPr>
      <dsp:spPr>
        <a:xfrm>
          <a:off x="3321828" y="4510921"/>
          <a:ext cx="2297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9753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430961" y="4550897"/>
        <a:ext cx="11487" cy="11487"/>
      </dsp:txXfrm>
    </dsp:sp>
    <dsp:sp modelId="{0E9A101D-F2F8-4CA1-8580-B91B1C538D1A}">
      <dsp:nvSpPr>
        <dsp:cNvPr id="0" name=""/>
        <dsp:cNvSpPr/>
      </dsp:nvSpPr>
      <dsp:spPr>
        <a:xfrm>
          <a:off x="1943305" y="4556641"/>
          <a:ext cx="229753" cy="875585"/>
        </a:xfrm>
        <a:custGeom>
          <a:avLst/>
          <a:gdLst/>
          <a:ahLst/>
          <a:cxnLst/>
          <a:rect l="0" t="0" r="0" b="0"/>
          <a:pathLst>
            <a:path>
              <a:moveTo>
                <a:pt x="0" y="875585"/>
              </a:moveTo>
              <a:lnTo>
                <a:pt x="114876" y="875585"/>
              </a:lnTo>
              <a:lnTo>
                <a:pt x="114876" y="0"/>
              </a:lnTo>
              <a:lnTo>
                <a:pt x="229753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035552" y="4971803"/>
        <a:ext cx="45261" cy="45261"/>
      </dsp:txXfrm>
    </dsp:sp>
    <dsp:sp modelId="{0A86D368-5F98-4B40-BB83-476F835CB4F4}">
      <dsp:nvSpPr>
        <dsp:cNvPr id="0" name=""/>
        <dsp:cNvSpPr/>
      </dsp:nvSpPr>
      <dsp:spPr>
        <a:xfrm>
          <a:off x="564783" y="3790503"/>
          <a:ext cx="229753" cy="1641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876" y="0"/>
              </a:lnTo>
              <a:lnTo>
                <a:pt x="114876" y="1641723"/>
              </a:lnTo>
              <a:lnTo>
                <a:pt x="229753" y="164172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638217" y="4569922"/>
        <a:ext cx="82886" cy="82886"/>
      </dsp:txXfrm>
    </dsp:sp>
    <dsp:sp modelId="{54E7D2BA-10A1-49C4-A192-BFD840ED6BEF}">
      <dsp:nvSpPr>
        <dsp:cNvPr id="0" name=""/>
        <dsp:cNvSpPr/>
      </dsp:nvSpPr>
      <dsp:spPr>
        <a:xfrm>
          <a:off x="1943305" y="2148780"/>
          <a:ext cx="229753" cy="1970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876" y="0"/>
              </a:lnTo>
              <a:lnTo>
                <a:pt x="114876" y="1970068"/>
              </a:lnTo>
              <a:lnTo>
                <a:pt x="229753" y="197006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700" kern="1200"/>
        </a:p>
      </dsp:txBody>
      <dsp:txXfrm>
        <a:off x="2008597" y="3084228"/>
        <a:ext cx="99171" cy="99171"/>
      </dsp:txXfrm>
    </dsp:sp>
    <dsp:sp modelId="{4146E754-9E8A-460C-BAAC-0B9A04842204}">
      <dsp:nvSpPr>
        <dsp:cNvPr id="0" name=""/>
        <dsp:cNvSpPr/>
      </dsp:nvSpPr>
      <dsp:spPr>
        <a:xfrm>
          <a:off x="1943305" y="2148780"/>
          <a:ext cx="229753" cy="1532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876" y="0"/>
              </a:lnTo>
              <a:lnTo>
                <a:pt x="114876" y="1532275"/>
              </a:lnTo>
              <a:lnTo>
                <a:pt x="229753" y="15322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019447" y="2876182"/>
        <a:ext cx="77470" cy="77470"/>
      </dsp:txXfrm>
    </dsp:sp>
    <dsp:sp modelId="{575AABF7-04F7-45A9-8A09-92F117B77BE8}">
      <dsp:nvSpPr>
        <dsp:cNvPr id="0" name=""/>
        <dsp:cNvSpPr/>
      </dsp:nvSpPr>
      <dsp:spPr>
        <a:xfrm>
          <a:off x="1943305" y="2148780"/>
          <a:ext cx="229753" cy="1094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876" y="0"/>
              </a:lnTo>
              <a:lnTo>
                <a:pt x="114876" y="1094482"/>
              </a:lnTo>
              <a:lnTo>
                <a:pt x="229753" y="109448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030224" y="2668062"/>
        <a:ext cx="55916" cy="55916"/>
      </dsp:txXfrm>
    </dsp:sp>
    <dsp:sp modelId="{4E0B0809-320C-4E4D-998F-87C5776DADCC}">
      <dsp:nvSpPr>
        <dsp:cNvPr id="0" name=""/>
        <dsp:cNvSpPr/>
      </dsp:nvSpPr>
      <dsp:spPr>
        <a:xfrm>
          <a:off x="1943305" y="2148780"/>
          <a:ext cx="229753" cy="656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876" y="0"/>
              </a:lnTo>
              <a:lnTo>
                <a:pt x="114876" y="656689"/>
              </a:lnTo>
              <a:lnTo>
                <a:pt x="229753" y="65668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040789" y="2459731"/>
        <a:ext cx="34786" cy="34786"/>
      </dsp:txXfrm>
    </dsp:sp>
    <dsp:sp modelId="{58F1B812-3B08-4056-931C-A064EC87263F}">
      <dsp:nvSpPr>
        <dsp:cNvPr id="0" name=""/>
        <dsp:cNvSpPr/>
      </dsp:nvSpPr>
      <dsp:spPr>
        <a:xfrm>
          <a:off x="3321828" y="2367676"/>
          <a:ext cx="229753" cy="437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876" y="0"/>
              </a:lnTo>
              <a:lnTo>
                <a:pt x="114876" y="437792"/>
              </a:lnTo>
              <a:lnTo>
                <a:pt x="229753" y="43779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424344" y="2574212"/>
        <a:ext cx="24720" cy="24720"/>
      </dsp:txXfrm>
    </dsp:sp>
    <dsp:sp modelId="{74C2FDEE-E07F-4400-8088-E16A9C535572}">
      <dsp:nvSpPr>
        <dsp:cNvPr id="0" name=""/>
        <dsp:cNvSpPr/>
      </dsp:nvSpPr>
      <dsp:spPr>
        <a:xfrm>
          <a:off x="3321828" y="2321956"/>
          <a:ext cx="2297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9753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430961" y="2361932"/>
        <a:ext cx="11487" cy="11487"/>
      </dsp:txXfrm>
    </dsp:sp>
    <dsp:sp modelId="{72C7536D-CCCF-4A6A-A9B4-E3A7A79C1643}">
      <dsp:nvSpPr>
        <dsp:cNvPr id="0" name=""/>
        <dsp:cNvSpPr/>
      </dsp:nvSpPr>
      <dsp:spPr>
        <a:xfrm>
          <a:off x="3321828" y="1929883"/>
          <a:ext cx="229753" cy="437792"/>
        </a:xfrm>
        <a:custGeom>
          <a:avLst/>
          <a:gdLst/>
          <a:ahLst/>
          <a:cxnLst/>
          <a:rect l="0" t="0" r="0" b="0"/>
          <a:pathLst>
            <a:path>
              <a:moveTo>
                <a:pt x="0" y="437792"/>
              </a:moveTo>
              <a:lnTo>
                <a:pt x="114876" y="437792"/>
              </a:lnTo>
              <a:lnTo>
                <a:pt x="114876" y="0"/>
              </a:lnTo>
              <a:lnTo>
                <a:pt x="229753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424344" y="2136419"/>
        <a:ext cx="24720" cy="24720"/>
      </dsp:txXfrm>
    </dsp:sp>
    <dsp:sp modelId="{EFFD63E9-6B47-47A9-AEAF-209E3C956CD8}">
      <dsp:nvSpPr>
        <dsp:cNvPr id="0" name=""/>
        <dsp:cNvSpPr/>
      </dsp:nvSpPr>
      <dsp:spPr>
        <a:xfrm>
          <a:off x="1943305" y="2148780"/>
          <a:ext cx="229753" cy="2188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876" y="0"/>
              </a:lnTo>
              <a:lnTo>
                <a:pt x="114876" y="218896"/>
              </a:lnTo>
              <a:lnTo>
                <a:pt x="229753" y="21889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050249" y="2250294"/>
        <a:ext cx="15866" cy="15866"/>
      </dsp:txXfrm>
    </dsp:sp>
    <dsp:sp modelId="{EAD0F89E-60F4-4175-BC4C-0B8F7CE01ECF}">
      <dsp:nvSpPr>
        <dsp:cNvPr id="0" name=""/>
        <dsp:cNvSpPr/>
      </dsp:nvSpPr>
      <dsp:spPr>
        <a:xfrm>
          <a:off x="1943305" y="1929883"/>
          <a:ext cx="229753" cy="218896"/>
        </a:xfrm>
        <a:custGeom>
          <a:avLst/>
          <a:gdLst/>
          <a:ahLst/>
          <a:cxnLst/>
          <a:rect l="0" t="0" r="0" b="0"/>
          <a:pathLst>
            <a:path>
              <a:moveTo>
                <a:pt x="0" y="218896"/>
              </a:moveTo>
              <a:lnTo>
                <a:pt x="114876" y="218896"/>
              </a:lnTo>
              <a:lnTo>
                <a:pt x="114876" y="0"/>
              </a:lnTo>
              <a:lnTo>
                <a:pt x="229753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050249" y="2031398"/>
        <a:ext cx="15866" cy="15866"/>
      </dsp:txXfrm>
    </dsp:sp>
    <dsp:sp modelId="{FA2F7AB0-8C94-47B9-9627-F59995FBCF17}">
      <dsp:nvSpPr>
        <dsp:cNvPr id="0" name=""/>
        <dsp:cNvSpPr/>
      </dsp:nvSpPr>
      <dsp:spPr>
        <a:xfrm>
          <a:off x="1943305" y="1492090"/>
          <a:ext cx="229753" cy="656689"/>
        </a:xfrm>
        <a:custGeom>
          <a:avLst/>
          <a:gdLst/>
          <a:ahLst/>
          <a:cxnLst/>
          <a:rect l="0" t="0" r="0" b="0"/>
          <a:pathLst>
            <a:path>
              <a:moveTo>
                <a:pt x="0" y="656689"/>
              </a:moveTo>
              <a:lnTo>
                <a:pt x="114876" y="656689"/>
              </a:lnTo>
              <a:lnTo>
                <a:pt x="114876" y="0"/>
              </a:lnTo>
              <a:lnTo>
                <a:pt x="229753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040789" y="1803042"/>
        <a:ext cx="34786" cy="34786"/>
      </dsp:txXfrm>
    </dsp:sp>
    <dsp:sp modelId="{944877F3-76C4-4778-9510-1B4ABF727523}">
      <dsp:nvSpPr>
        <dsp:cNvPr id="0" name=""/>
        <dsp:cNvSpPr/>
      </dsp:nvSpPr>
      <dsp:spPr>
        <a:xfrm>
          <a:off x="1943305" y="1054297"/>
          <a:ext cx="229753" cy="1094482"/>
        </a:xfrm>
        <a:custGeom>
          <a:avLst/>
          <a:gdLst/>
          <a:ahLst/>
          <a:cxnLst/>
          <a:rect l="0" t="0" r="0" b="0"/>
          <a:pathLst>
            <a:path>
              <a:moveTo>
                <a:pt x="0" y="1094482"/>
              </a:moveTo>
              <a:lnTo>
                <a:pt x="114876" y="1094482"/>
              </a:lnTo>
              <a:lnTo>
                <a:pt x="114876" y="0"/>
              </a:lnTo>
              <a:lnTo>
                <a:pt x="229753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030224" y="1573580"/>
        <a:ext cx="55916" cy="55916"/>
      </dsp:txXfrm>
    </dsp:sp>
    <dsp:sp modelId="{8823DFF7-2C66-4596-8D53-B14A39012CDF}">
      <dsp:nvSpPr>
        <dsp:cNvPr id="0" name=""/>
        <dsp:cNvSpPr/>
      </dsp:nvSpPr>
      <dsp:spPr>
        <a:xfrm>
          <a:off x="1943305" y="616504"/>
          <a:ext cx="229753" cy="1532275"/>
        </a:xfrm>
        <a:custGeom>
          <a:avLst/>
          <a:gdLst/>
          <a:ahLst/>
          <a:cxnLst/>
          <a:rect l="0" t="0" r="0" b="0"/>
          <a:pathLst>
            <a:path>
              <a:moveTo>
                <a:pt x="0" y="1532275"/>
              </a:moveTo>
              <a:lnTo>
                <a:pt x="114876" y="1532275"/>
              </a:lnTo>
              <a:lnTo>
                <a:pt x="114876" y="0"/>
              </a:lnTo>
              <a:lnTo>
                <a:pt x="229753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019447" y="1343907"/>
        <a:ext cx="77470" cy="77470"/>
      </dsp:txXfrm>
    </dsp:sp>
    <dsp:sp modelId="{BB7E79FC-0177-41B5-A13B-A84078B456FB}">
      <dsp:nvSpPr>
        <dsp:cNvPr id="0" name=""/>
        <dsp:cNvSpPr/>
      </dsp:nvSpPr>
      <dsp:spPr>
        <a:xfrm>
          <a:off x="1943305" y="178711"/>
          <a:ext cx="229753" cy="1970068"/>
        </a:xfrm>
        <a:custGeom>
          <a:avLst/>
          <a:gdLst/>
          <a:ahLst/>
          <a:cxnLst/>
          <a:rect l="0" t="0" r="0" b="0"/>
          <a:pathLst>
            <a:path>
              <a:moveTo>
                <a:pt x="0" y="1970068"/>
              </a:moveTo>
              <a:lnTo>
                <a:pt x="114876" y="1970068"/>
              </a:lnTo>
              <a:lnTo>
                <a:pt x="114876" y="0"/>
              </a:lnTo>
              <a:lnTo>
                <a:pt x="229753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700" kern="1200"/>
        </a:p>
      </dsp:txBody>
      <dsp:txXfrm>
        <a:off x="2008597" y="1114160"/>
        <a:ext cx="99171" cy="99171"/>
      </dsp:txXfrm>
    </dsp:sp>
    <dsp:sp modelId="{970988DE-BE26-4887-8B0E-BB30DA6E9DBC}">
      <dsp:nvSpPr>
        <dsp:cNvPr id="0" name=""/>
        <dsp:cNvSpPr/>
      </dsp:nvSpPr>
      <dsp:spPr>
        <a:xfrm>
          <a:off x="564783" y="2148780"/>
          <a:ext cx="229753" cy="1641723"/>
        </a:xfrm>
        <a:custGeom>
          <a:avLst/>
          <a:gdLst/>
          <a:ahLst/>
          <a:cxnLst/>
          <a:rect l="0" t="0" r="0" b="0"/>
          <a:pathLst>
            <a:path>
              <a:moveTo>
                <a:pt x="0" y="1641723"/>
              </a:moveTo>
              <a:lnTo>
                <a:pt x="114876" y="1641723"/>
              </a:lnTo>
              <a:lnTo>
                <a:pt x="114876" y="0"/>
              </a:lnTo>
              <a:lnTo>
                <a:pt x="229753" y="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638217" y="2928198"/>
        <a:ext cx="82886" cy="82886"/>
      </dsp:txXfrm>
    </dsp:sp>
    <dsp:sp modelId="{3A06DE7C-6BF6-408A-8C11-144DA1A01086}">
      <dsp:nvSpPr>
        <dsp:cNvPr id="0" name=""/>
        <dsp:cNvSpPr/>
      </dsp:nvSpPr>
      <dsp:spPr>
        <a:xfrm rot="16200000">
          <a:off x="-532002" y="3615386"/>
          <a:ext cx="1843338" cy="35023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Dicionário Regional Brasileiro</a:t>
          </a:r>
        </a:p>
      </dsp:txBody>
      <dsp:txXfrm>
        <a:off x="-532002" y="3615386"/>
        <a:ext cx="1843338" cy="350234"/>
      </dsp:txXfrm>
    </dsp:sp>
    <dsp:sp modelId="{4578BF7B-F2EB-452A-9A50-AF957D9C0404}">
      <dsp:nvSpPr>
        <dsp:cNvPr id="0" name=""/>
        <dsp:cNvSpPr/>
      </dsp:nvSpPr>
      <dsp:spPr>
        <a:xfrm>
          <a:off x="794537" y="1973663"/>
          <a:ext cx="1148768" cy="35023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DOCUMENTOS</a:t>
          </a:r>
        </a:p>
      </dsp:txBody>
      <dsp:txXfrm>
        <a:off x="794537" y="1973663"/>
        <a:ext cx="1148768" cy="350234"/>
      </dsp:txXfrm>
    </dsp:sp>
    <dsp:sp modelId="{8CF5B309-7B9A-47FE-827A-7BD836C8D939}">
      <dsp:nvSpPr>
        <dsp:cNvPr id="0" name=""/>
        <dsp:cNvSpPr/>
      </dsp:nvSpPr>
      <dsp:spPr>
        <a:xfrm>
          <a:off x="2173059" y="3594"/>
          <a:ext cx="1148768" cy="35023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CRONOGRAMA</a:t>
          </a:r>
        </a:p>
      </dsp:txBody>
      <dsp:txXfrm>
        <a:off x="2173059" y="3594"/>
        <a:ext cx="1148768" cy="350234"/>
      </dsp:txXfrm>
    </dsp:sp>
    <dsp:sp modelId="{69857D35-43F6-4102-A7D1-74C5795728E6}">
      <dsp:nvSpPr>
        <dsp:cNvPr id="0" name=""/>
        <dsp:cNvSpPr/>
      </dsp:nvSpPr>
      <dsp:spPr>
        <a:xfrm>
          <a:off x="2173059" y="441387"/>
          <a:ext cx="1148768" cy="35023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TAP</a:t>
          </a:r>
        </a:p>
      </dsp:txBody>
      <dsp:txXfrm>
        <a:off x="2173059" y="441387"/>
        <a:ext cx="1148768" cy="350234"/>
      </dsp:txXfrm>
    </dsp:sp>
    <dsp:sp modelId="{F1CC8F67-451B-4382-82D7-CA5BB9F8A6DC}">
      <dsp:nvSpPr>
        <dsp:cNvPr id="0" name=""/>
        <dsp:cNvSpPr/>
      </dsp:nvSpPr>
      <dsp:spPr>
        <a:xfrm>
          <a:off x="2173059" y="879180"/>
          <a:ext cx="1148768" cy="35023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REGISTRO DAS PARTES INTERESSADAS</a:t>
          </a:r>
        </a:p>
      </dsp:txBody>
      <dsp:txXfrm>
        <a:off x="2173059" y="879180"/>
        <a:ext cx="1148768" cy="350234"/>
      </dsp:txXfrm>
    </dsp:sp>
    <dsp:sp modelId="{280FB6CF-15A2-43E8-9508-0F8CB96C2EE0}">
      <dsp:nvSpPr>
        <dsp:cNvPr id="0" name=""/>
        <dsp:cNvSpPr/>
      </dsp:nvSpPr>
      <dsp:spPr>
        <a:xfrm>
          <a:off x="2173059" y="1316973"/>
          <a:ext cx="1148768" cy="35023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ITENS DE CONFIGURAÇÃO DE SOFTWARE</a:t>
          </a:r>
        </a:p>
      </dsp:txBody>
      <dsp:txXfrm>
        <a:off x="2173059" y="1316973"/>
        <a:ext cx="1148768" cy="350234"/>
      </dsp:txXfrm>
    </dsp:sp>
    <dsp:sp modelId="{AB70AC56-95B7-4D91-902A-D24B86C9BE95}">
      <dsp:nvSpPr>
        <dsp:cNvPr id="0" name=""/>
        <dsp:cNvSpPr/>
      </dsp:nvSpPr>
      <dsp:spPr>
        <a:xfrm>
          <a:off x="2173059" y="1754766"/>
          <a:ext cx="1148768" cy="35023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PROTOTIPAGEM</a:t>
          </a:r>
        </a:p>
      </dsp:txBody>
      <dsp:txXfrm>
        <a:off x="2173059" y="1754766"/>
        <a:ext cx="1148768" cy="350234"/>
      </dsp:txXfrm>
    </dsp:sp>
    <dsp:sp modelId="{C44C4ED2-6EB4-4FD0-9804-FDA2B0A55AB9}">
      <dsp:nvSpPr>
        <dsp:cNvPr id="0" name=""/>
        <dsp:cNvSpPr/>
      </dsp:nvSpPr>
      <dsp:spPr>
        <a:xfrm>
          <a:off x="2173059" y="2192559"/>
          <a:ext cx="1148768" cy="35023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CASOS DE USO</a:t>
          </a:r>
        </a:p>
      </dsp:txBody>
      <dsp:txXfrm>
        <a:off x="2173059" y="2192559"/>
        <a:ext cx="1148768" cy="350234"/>
      </dsp:txXfrm>
    </dsp:sp>
    <dsp:sp modelId="{3579675F-2B38-4AE5-95A0-5AD679906BCA}">
      <dsp:nvSpPr>
        <dsp:cNvPr id="0" name=""/>
        <dsp:cNvSpPr/>
      </dsp:nvSpPr>
      <dsp:spPr>
        <a:xfrm>
          <a:off x="3551582" y="1754766"/>
          <a:ext cx="1148768" cy="35023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DIAGRAMA DE CASOS DE USO</a:t>
          </a:r>
        </a:p>
      </dsp:txBody>
      <dsp:txXfrm>
        <a:off x="3551582" y="1754766"/>
        <a:ext cx="1148768" cy="350234"/>
      </dsp:txXfrm>
    </dsp:sp>
    <dsp:sp modelId="{90267501-63BE-46AE-AC8B-0F694D40FEE6}">
      <dsp:nvSpPr>
        <dsp:cNvPr id="0" name=""/>
        <dsp:cNvSpPr/>
      </dsp:nvSpPr>
      <dsp:spPr>
        <a:xfrm>
          <a:off x="3551582" y="2192559"/>
          <a:ext cx="1148768" cy="35023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DETALHAMENTO DE CASOS DE USO</a:t>
          </a:r>
        </a:p>
      </dsp:txBody>
      <dsp:txXfrm>
        <a:off x="3551582" y="2192559"/>
        <a:ext cx="1148768" cy="350234"/>
      </dsp:txXfrm>
    </dsp:sp>
    <dsp:sp modelId="{55049317-4D78-49B5-8F8E-899ED91BA4FA}">
      <dsp:nvSpPr>
        <dsp:cNvPr id="0" name=""/>
        <dsp:cNvSpPr/>
      </dsp:nvSpPr>
      <dsp:spPr>
        <a:xfrm>
          <a:off x="3551582" y="2630352"/>
          <a:ext cx="1148768" cy="35023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DIAGRAMA DE SEQUÊNCIA</a:t>
          </a:r>
        </a:p>
      </dsp:txBody>
      <dsp:txXfrm>
        <a:off x="3551582" y="2630352"/>
        <a:ext cx="1148768" cy="350234"/>
      </dsp:txXfrm>
    </dsp:sp>
    <dsp:sp modelId="{284B100C-A86F-4778-9920-AE72A116A31D}">
      <dsp:nvSpPr>
        <dsp:cNvPr id="0" name=""/>
        <dsp:cNvSpPr/>
      </dsp:nvSpPr>
      <dsp:spPr>
        <a:xfrm>
          <a:off x="2173059" y="2630352"/>
          <a:ext cx="1148768" cy="35023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DIAGRAMA DE CLASSE</a:t>
          </a:r>
        </a:p>
      </dsp:txBody>
      <dsp:txXfrm>
        <a:off x="2173059" y="2630352"/>
        <a:ext cx="1148768" cy="350234"/>
      </dsp:txXfrm>
    </dsp:sp>
    <dsp:sp modelId="{2012A96D-DE7E-43CA-8B78-D48FB87EBC6E}">
      <dsp:nvSpPr>
        <dsp:cNvPr id="0" name=""/>
        <dsp:cNvSpPr/>
      </dsp:nvSpPr>
      <dsp:spPr>
        <a:xfrm>
          <a:off x="2173059" y="3068145"/>
          <a:ext cx="1148768" cy="35023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MATRIZ DE RASTREABILIDADE DOS REQUISITOS</a:t>
          </a:r>
        </a:p>
      </dsp:txBody>
      <dsp:txXfrm>
        <a:off x="2173059" y="3068145"/>
        <a:ext cx="1148768" cy="350234"/>
      </dsp:txXfrm>
    </dsp:sp>
    <dsp:sp modelId="{4C5329CB-C833-4512-9FBA-B7FF50436403}">
      <dsp:nvSpPr>
        <dsp:cNvPr id="0" name=""/>
        <dsp:cNvSpPr/>
      </dsp:nvSpPr>
      <dsp:spPr>
        <a:xfrm>
          <a:off x="2173059" y="3505938"/>
          <a:ext cx="1148768" cy="35023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ESCOPO DO PROJETO</a:t>
          </a:r>
        </a:p>
      </dsp:txBody>
      <dsp:txXfrm>
        <a:off x="2173059" y="3505938"/>
        <a:ext cx="1148768" cy="350234"/>
      </dsp:txXfrm>
    </dsp:sp>
    <dsp:sp modelId="{9393143B-D931-41ED-AF07-9559430D56F6}">
      <dsp:nvSpPr>
        <dsp:cNvPr id="0" name=""/>
        <dsp:cNvSpPr/>
      </dsp:nvSpPr>
      <dsp:spPr>
        <a:xfrm>
          <a:off x="2173059" y="3943731"/>
          <a:ext cx="1148768" cy="35023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PLANO DE GERÊNCIAMENTO DO PROJETO</a:t>
          </a:r>
        </a:p>
      </dsp:txBody>
      <dsp:txXfrm>
        <a:off x="2173059" y="3943731"/>
        <a:ext cx="1148768" cy="350234"/>
      </dsp:txXfrm>
    </dsp:sp>
    <dsp:sp modelId="{68F24113-FB7E-46C8-B0DB-2CAA5BD4208E}">
      <dsp:nvSpPr>
        <dsp:cNvPr id="0" name=""/>
        <dsp:cNvSpPr/>
      </dsp:nvSpPr>
      <dsp:spPr>
        <a:xfrm>
          <a:off x="794537" y="5257109"/>
          <a:ext cx="1148768" cy="35023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DESENVOLVIMENTO</a:t>
          </a:r>
        </a:p>
      </dsp:txBody>
      <dsp:txXfrm>
        <a:off x="794537" y="5257109"/>
        <a:ext cx="1148768" cy="350234"/>
      </dsp:txXfrm>
    </dsp:sp>
    <dsp:sp modelId="{594FFF9B-87AE-4130-B4E6-78B4BBAFD521}">
      <dsp:nvSpPr>
        <dsp:cNvPr id="0" name=""/>
        <dsp:cNvSpPr/>
      </dsp:nvSpPr>
      <dsp:spPr>
        <a:xfrm>
          <a:off x="2173059" y="4381524"/>
          <a:ext cx="1148768" cy="35023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FRONT-END</a:t>
          </a:r>
        </a:p>
      </dsp:txBody>
      <dsp:txXfrm>
        <a:off x="2173059" y="4381524"/>
        <a:ext cx="1148768" cy="350234"/>
      </dsp:txXfrm>
    </dsp:sp>
    <dsp:sp modelId="{039BFA2D-60AB-4CFF-8EC4-BB736BA2CB3A}">
      <dsp:nvSpPr>
        <dsp:cNvPr id="0" name=""/>
        <dsp:cNvSpPr/>
      </dsp:nvSpPr>
      <dsp:spPr>
        <a:xfrm>
          <a:off x="3551582" y="4381524"/>
          <a:ext cx="1148768" cy="35023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CRIAÇAO DAS TELAS</a:t>
          </a:r>
        </a:p>
      </dsp:txBody>
      <dsp:txXfrm>
        <a:off x="3551582" y="4381524"/>
        <a:ext cx="1148768" cy="350234"/>
      </dsp:txXfrm>
    </dsp:sp>
    <dsp:sp modelId="{9206A1B1-2B27-48ED-9B61-D8D0EAD6318D}">
      <dsp:nvSpPr>
        <dsp:cNvPr id="0" name=""/>
        <dsp:cNvSpPr/>
      </dsp:nvSpPr>
      <dsp:spPr>
        <a:xfrm>
          <a:off x="2173059" y="5257109"/>
          <a:ext cx="1148768" cy="35023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BACK-END</a:t>
          </a:r>
        </a:p>
      </dsp:txBody>
      <dsp:txXfrm>
        <a:off x="2173059" y="5257109"/>
        <a:ext cx="1148768" cy="350234"/>
      </dsp:txXfrm>
    </dsp:sp>
    <dsp:sp modelId="{596F3CCE-0506-4511-929E-E863F264DAB3}">
      <dsp:nvSpPr>
        <dsp:cNvPr id="0" name=""/>
        <dsp:cNvSpPr/>
      </dsp:nvSpPr>
      <dsp:spPr>
        <a:xfrm>
          <a:off x="3551582" y="4819317"/>
          <a:ext cx="1148768" cy="35023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DESENVOLVIMENTO DA LÓGICA DA APLICAÇÃO</a:t>
          </a:r>
        </a:p>
      </dsp:txBody>
      <dsp:txXfrm>
        <a:off x="3551582" y="4819317"/>
        <a:ext cx="1148768" cy="350234"/>
      </dsp:txXfrm>
    </dsp:sp>
    <dsp:sp modelId="{3D28DD8D-0348-4666-8CE8-490C6D99499A}">
      <dsp:nvSpPr>
        <dsp:cNvPr id="0" name=""/>
        <dsp:cNvSpPr/>
      </dsp:nvSpPr>
      <dsp:spPr>
        <a:xfrm>
          <a:off x="3551582" y="5257109"/>
          <a:ext cx="1148768" cy="35023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CRIAÇÃO DO BANCO DE DADOS</a:t>
          </a:r>
        </a:p>
      </dsp:txBody>
      <dsp:txXfrm>
        <a:off x="3551582" y="5257109"/>
        <a:ext cx="1148768" cy="350234"/>
      </dsp:txXfrm>
    </dsp:sp>
    <dsp:sp modelId="{1AED89DD-E220-48DB-BDAA-4F4CF4952093}">
      <dsp:nvSpPr>
        <dsp:cNvPr id="0" name=""/>
        <dsp:cNvSpPr/>
      </dsp:nvSpPr>
      <dsp:spPr>
        <a:xfrm>
          <a:off x="3551582" y="5694902"/>
          <a:ext cx="1148768" cy="35023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MÓDULO DE COLABORAÇÃO POR PARTE DOS USUÁRIOS</a:t>
          </a:r>
        </a:p>
      </dsp:txBody>
      <dsp:txXfrm>
        <a:off x="3551582" y="5694902"/>
        <a:ext cx="1148768" cy="350234"/>
      </dsp:txXfrm>
    </dsp:sp>
    <dsp:sp modelId="{1D4CACD5-6361-4B1C-905C-4C0E8CCC0BB9}">
      <dsp:nvSpPr>
        <dsp:cNvPr id="0" name=""/>
        <dsp:cNvSpPr/>
      </dsp:nvSpPr>
      <dsp:spPr>
        <a:xfrm>
          <a:off x="2173059" y="5694902"/>
          <a:ext cx="1148768" cy="35023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COLETA DE DADOS	</a:t>
          </a:r>
        </a:p>
      </dsp:txBody>
      <dsp:txXfrm>
        <a:off x="2173059" y="5694902"/>
        <a:ext cx="1148768" cy="350234"/>
      </dsp:txXfrm>
    </dsp:sp>
    <dsp:sp modelId="{5F96AD06-9AFD-4E11-8DF8-84849A44FB72}">
      <dsp:nvSpPr>
        <dsp:cNvPr id="0" name=""/>
        <dsp:cNvSpPr/>
      </dsp:nvSpPr>
      <dsp:spPr>
        <a:xfrm>
          <a:off x="2173059" y="6132695"/>
          <a:ext cx="1148768" cy="35023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TESTES E MANUTENÇÃO</a:t>
          </a:r>
        </a:p>
      </dsp:txBody>
      <dsp:txXfrm>
        <a:off x="2173059" y="6132695"/>
        <a:ext cx="1148768" cy="3502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310</TotalTime>
  <Pages>3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1853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Alexia Lima Kruger</cp:lastModifiedBy>
  <cp:revision>66</cp:revision>
  <dcterms:created xsi:type="dcterms:W3CDTF">2011-09-19T20:23:00Z</dcterms:created>
  <dcterms:modified xsi:type="dcterms:W3CDTF">2018-03-26T14:25:00Z</dcterms:modified>
</cp:coreProperties>
</file>